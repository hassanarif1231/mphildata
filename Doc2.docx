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7AC49" w14:textId="02AC6ED0" w:rsidR="00E14577" w:rsidRDefault="001C3130" w:rsidP="00F87985">
      <w:pPr>
        <w:shd w:val="clear" w:color="auto" w:fill="FFFFFF" w:themeFill="background1"/>
      </w:pPr>
      <w:r w:rsidRPr="00F87985">
        <w:rPr>
          <w:noProof/>
          <w:shd w:val="clear" w:color="auto" w:fill="FFFFFF" w:themeFill="background1"/>
          <w14:ligatures w14:val="standardContextual"/>
        </w:rPr>
        <w:drawing>
          <wp:inline distT="0" distB="0" distL="0" distR="0" wp14:anchorId="2C23C0E2" wp14:editId="3B74BDB5">
            <wp:extent cx="5990896" cy="7095490"/>
            <wp:effectExtent l="400050" t="0" r="448310" b="0"/>
            <wp:docPr id="85709360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79AF9362" w14:textId="43A7EE8A" w:rsidR="00F87985" w:rsidRPr="00F87985" w:rsidRDefault="00F87985" w:rsidP="00F87985">
      <w:pPr>
        <w:pStyle w:val="Heading2"/>
      </w:pPr>
    </w:p>
    <w:sectPr w:rsidR="00F87985" w:rsidRPr="00F87985" w:rsidSect="00A73656">
      <w:headerReference w:type="even" r:id="rId15"/>
      <w:headerReference w:type="default" r:id="rId16"/>
      <w:footerReference w:type="default" r:id="rId17"/>
      <w:pgSz w:w="12240" w:h="15840" w:code="1"/>
      <w:pgMar w:top="1440" w:right="1152" w:bottom="720" w:left="1152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04FBD8" w14:textId="77777777" w:rsidR="00816A3E" w:rsidRDefault="00816A3E" w:rsidP="00E14577">
      <w:pPr>
        <w:spacing w:before="0" w:line="240" w:lineRule="auto"/>
      </w:pPr>
      <w:r>
        <w:separator/>
      </w:r>
    </w:p>
  </w:endnote>
  <w:endnote w:type="continuationSeparator" w:id="0">
    <w:p w14:paraId="4175BA3A" w14:textId="77777777" w:rsidR="00816A3E" w:rsidRDefault="00816A3E" w:rsidP="00E1457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8FF1A" w14:textId="3C1A2126" w:rsidR="008A6801" w:rsidRDefault="008A6801" w:rsidP="00D30526">
    <w:pPr>
      <w:pStyle w:val="Footer"/>
      <w:ind w:firstLine="360"/>
      <w:jc w:val="center"/>
    </w:pPr>
  </w:p>
  <w:p w14:paraId="31FF5C4B" w14:textId="377B9752" w:rsidR="00E14577" w:rsidRPr="00E14577" w:rsidRDefault="00E14577" w:rsidP="00D30526">
    <w:pPr>
      <w:pStyle w:val="Footer"/>
      <w:ind w:firstLine="360"/>
      <w:jc w:val="center"/>
      <w:rPr>
        <w:sz w:val="24"/>
      </w:rPr>
    </w:pPr>
  </w:p>
  <w:p w14:paraId="2C84668A" w14:textId="77777777" w:rsidR="00E14577" w:rsidRDefault="00E145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4BB404" w14:textId="77777777" w:rsidR="00816A3E" w:rsidRDefault="00816A3E" w:rsidP="00E14577">
      <w:pPr>
        <w:spacing w:before="0" w:line="240" w:lineRule="auto"/>
      </w:pPr>
      <w:r>
        <w:separator/>
      </w:r>
    </w:p>
  </w:footnote>
  <w:footnote w:type="continuationSeparator" w:id="0">
    <w:p w14:paraId="070B7055" w14:textId="77777777" w:rsidR="00816A3E" w:rsidRDefault="00816A3E" w:rsidP="00E1457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086455145"/>
      <w:docPartObj>
        <w:docPartGallery w:val="Page Numbers (Top of Page)"/>
        <w:docPartUnique/>
      </w:docPartObj>
    </w:sdtPr>
    <w:sdtContent>
      <w:p w14:paraId="2773A410" w14:textId="77777777" w:rsidR="00E14577" w:rsidRDefault="00E14577" w:rsidP="00A62354">
        <w:pPr>
          <w:pStyle w:val="Head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1A69D00F" w14:textId="77777777" w:rsidR="00E14577" w:rsidRDefault="00E14577" w:rsidP="00E14577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32B3F" w14:textId="3480611B" w:rsidR="00E14577" w:rsidRDefault="00E14577" w:rsidP="00E14577">
    <w:pPr>
      <w:pStyle w:val="Footer"/>
      <w:rPr>
        <w:rStyle w:val="PageNumber"/>
      </w:rPr>
    </w:pPr>
  </w:p>
  <w:p w14:paraId="2FEECC21" w14:textId="77777777" w:rsidR="00E14577" w:rsidRDefault="00E14577" w:rsidP="00E14577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5DE66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6FC59DC"/>
    <w:multiLevelType w:val="multilevel"/>
    <w:tmpl w:val="9BD02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7405310">
    <w:abstractNumId w:val="1"/>
  </w:num>
  <w:num w:numId="2" w16cid:durableId="1276593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BCB"/>
    <w:rsid w:val="00011ED6"/>
    <w:rsid w:val="00113F44"/>
    <w:rsid w:val="00187C41"/>
    <w:rsid w:val="001C3130"/>
    <w:rsid w:val="0025158E"/>
    <w:rsid w:val="002A1D15"/>
    <w:rsid w:val="00380DD3"/>
    <w:rsid w:val="003C44A7"/>
    <w:rsid w:val="003F5D5B"/>
    <w:rsid w:val="00421A37"/>
    <w:rsid w:val="004C6124"/>
    <w:rsid w:val="0052119A"/>
    <w:rsid w:val="00523A54"/>
    <w:rsid w:val="00530668"/>
    <w:rsid w:val="00542955"/>
    <w:rsid w:val="006256E2"/>
    <w:rsid w:val="006669D9"/>
    <w:rsid w:val="006843C8"/>
    <w:rsid w:val="006948C6"/>
    <w:rsid w:val="006B137C"/>
    <w:rsid w:val="006B1ECB"/>
    <w:rsid w:val="0077342D"/>
    <w:rsid w:val="00797982"/>
    <w:rsid w:val="007B7736"/>
    <w:rsid w:val="007F2A50"/>
    <w:rsid w:val="00816A3E"/>
    <w:rsid w:val="008628A3"/>
    <w:rsid w:val="008927C0"/>
    <w:rsid w:val="008A5444"/>
    <w:rsid w:val="008A6801"/>
    <w:rsid w:val="008D3879"/>
    <w:rsid w:val="008E5020"/>
    <w:rsid w:val="00931508"/>
    <w:rsid w:val="00944A29"/>
    <w:rsid w:val="00983B2E"/>
    <w:rsid w:val="009B07AD"/>
    <w:rsid w:val="009C36B2"/>
    <w:rsid w:val="009D6230"/>
    <w:rsid w:val="00A33B91"/>
    <w:rsid w:val="00A73656"/>
    <w:rsid w:val="00AC4272"/>
    <w:rsid w:val="00B33129"/>
    <w:rsid w:val="00B561B6"/>
    <w:rsid w:val="00B62D04"/>
    <w:rsid w:val="00B8514D"/>
    <w:rsid w:val="00BD267F"/>
    <w:rsid w:val="00BF5BCB"/>
    <w:rsid w:val="00CF1539"/>
    <w:rsid w:val="00D30526"/>
    <w:rsid w:val="00D41196"/>
    <w:rsid w:val="00D81EA7"/>
    <w:rsid w:val="00DB7B3F"/>
    <w:rsid w:val="00DD0075"/>
    <w:rsid w:val="00E14577"/>
    <w:rsid w:val="00EA5E9E"/>
    <w:rsid w:val="00F87985"/>
    <w:rsid w:val="00F944C0"/>
    <w:rsid w:val="00FB0D9C"/>
    <w:rsid w:val="00FF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5FC44A"/>
  <w15:chartTrackingRefBased/>
  <w15:docId w15:val="{A0342D44-3C26-40C1-B63F-959D84C16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196"/>
    <w:pPr>
      <w:spacing w:before="120" w:after="0" w:line="312" w:lineRule="auto"/>
    </w:pPr>
    <w:rPr>
      <w:rFonts w:eastAsiaTheme="minorEastAsia"/>
      <w:color w:val="000000" w:themeColor="text1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1196"/>
    <w:pPr>
      <w:keepNext/>
      <w:keepLines/>
      <w:framePr w:hSpace="180" w:wrap="around" w:vAnchor="page" w:hAnchor="margin" w:y="5119"/>
      <w:spacing w:before="360" w:after="80"/>
      <w:outlineLvl w:val="0"/>
    </w:pPr>
    <w:rPr>
      <w:rFonts w:asciiTheme="majorHAnsi" w:eastAsiaTheme="majorEastAsia" w:hAnsiTheme="majorHAnsi" w:cs="Times New Roman (Headings CS)"/>
      <w:b/>
      <w:caps/>
      <w:color w:val="FFFFFF" w:themeColor="background1"/>
      <w:sz w:val="52"/>
      <w:szCs w:val="40"/>
    </w:rPr>
  </w:style>
  <w:style w:type="paragraph" w:styleId="Heading2">
    <w:name w:val="heading 2"/>
    <w:basedOn w:val="Bold"/>
    <w:next w:val="Normal"/>
    <w:link w:val="Heading2Char"/>
    <w:uiPriority w:val="9"/>
    <w:unhideWhenUsed/>
    <w:qFormat/>
    <w:rsid w:val="00D41196"/>
    <w:pPr>
      <w:outlineLvl w:val="1"/>
    </w:pPr>
    <w:rPr>
      <w:noProof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577"/>
    <w:pPr>
      <w:keepNext/>
      <w:keepLines/>
      <w:spacing w:before="160" w:after="80"/>
      <w:outlineLvl w:val="2"/>
    </w:pPr>
    <w:rPr>
      <w:rFonts w:eastAsiaTheme="majorEastAsia" w:cstheme="majorBidi"/>
      <w:color w:val="039A6C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39A6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577"/>
    <w:pPr>
      <w:keepNext/>
      <w:keepLines/>
      <w:spacing w:before="80" w:after="40"/>
      <w:outlineLvl w:val="4"/>
    </w:pPr>
    <w:rPr>
      <w:rFonts w:eastAsiaTheme="majorEastAsia" w:cstheme="majorBidi"/>
      <w:color w:val="039A6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5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5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5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5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196"/>
    <w:rPr>
      <w:rFonts w:asciiTheme="majorHAnsi" w:eastAsiaTheme="majorEastAsia" w:hAnsiTheme="majorHAnsi" w:cs="Times New Roman (Headings CS)"/>
      <w:b/>
      <w:caps/>
      <w:color w:val="FFFFFF" w:themeColor="background1"/>
      <w:kern w:val="0"/>
      <w:sz w:val="52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41196"/>
    <w:rPr>
      <w:rFonts w:asciiTheme="majorHAnsi" w:eastAsiaTheme="minorEastAsia" w:hAnsiTheme="majorHAnsi"/>
      <w:b/>
      <w:bCs/>
      <w:noProof/>
      <w:color w:val="000000" w:themeColor="text1"/>
      <w:kern w:val="0"/>
      <w:szCs w:val="4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577"/>
    <w:rPr>
      <w:rFonts w:eastAsiaTheme="majorEastAsia" w:cstheme="majorBidi"/>
      <w:color w:val="039A6C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577"/>
    <w:rPr>
      <w:rFonts w:eastAsiaTheme="majorEastAsia" w:cstheme="majorBidi"/>
      <w:i/>
      <w:iCs/>
      <w:color w:val="039A6C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577"/>
    <w:rPr>
      <w:rFonts w:eastAsiaTheme="majorEastAsia" w:cstheme="majorBidi"/>
      <w:color w:val="039A6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5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5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5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5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"/>
    <w:qFormat/>
    <w:rsid w:val="00D41196"/>
    <w:pPr>
      <w:spacing w:before="0" w:line="216" w:lineRule="auto"/>
      <w:contextualSpacing/>
    </w:pPr>
    <w:rPr>
      <w:rFonts w:eastAsiaTheme="majorEastAsia" w:cs="Times New Roman (Headings CS)"/>
      <w:b/>
      <w:caps/>
      <w:color w:val="auto"/>
      <w:spacing w:val="-10"/>
      <w:kern w:val="28"/>
      <w:sz w:val="9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"/>
    <w:rsid w:val="00D41196"/>
    <w:rPr>
      <w:rFonts w:eastAsiaTheme="majorEastAsia" w:cs="Times New Roman (Headings CS)"/>
      <w:b/>
      <w:caps/>
      <w:spacing w:val="-10"/>
      <w:kern w:val="28"/>
      <w:sz w:val="9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5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5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577"/>
    <w:rPr>
      <w:i/>
      <w:iCs/>
      <w:color w:val="039A6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577"/>
    <w:pPr>
      <w:pBdr>
        <w:top w:val="single" w:sz="4" w:space="10" w:color="039A6C" w:themeColor="accent1" w:themeShade="BF"/>
        <w:bottom w:val="single" w:sz="4" w:space="10" w:color="039A6C" w:themeColor="accent1" w:themeShade="BF"/>
      </w:pBdr>
      <w:spacing w:before="360" w:after="360"/>
      <w:ind w:left="864" w:right="864"/>
      <w:jc w:val="center"/>
    </w:pPr>
    <w:rPr>
      <w:i/>
      <w:iCs/>
      <w:color w:val="039A6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577"/>
    <w:rPr>
      <w:i/>
      <w:iCs/>
      <w:color w:val="039A6C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577"/>
    <w:rPr>
      <w:b/>
      <w:bCs/>
      <w:smallCaps/>
      <w:color w:val="039A6C" w:themeColor="accent1" w:themeShade="BF"/>
      <w:spacing w:val="5"/>
    </w:rPr>
  </w:style>
  <w:style w:type="paragraph" w:customStyle="1" w:styleId="Info">
    <w:name w:val="Info"/>
    <w:basedOn w:val="Normal"/>
    <w:qFormat/>
    <w:rsid w:val="00CF1539"/>
    <w:pPr>
      <w:framePr w:hSpace="180" w:wrap="around" w:vAnchor="page" w:hAnchor="margin" w:y="5119"/>
      <w:spacing w:before="0"/>
    </w:pPr>
    <w:rPr>
      <w:szCs w:val="24"/>
    </w:rPr>
  </w:style>
  <w:style w:type="paragraph" w:customStyle="1" w:styleId="Bold">
    <w:name w:val="Bold"/>
    <w:basedOn w:val="Normal"/>
    <w:qFormat/>
    <w:rsid w:val="00D41196"/>
    <w:rPr>
      <w:rFonts w:asciiTheme="majorHAnsi" w:hAnsiTheme="majorHAnsi"/>
      <w:b/>
      <w:bCs/>
    </w:rPr>
  </w:style>
  <w:style w:type="table" w:styleId="TableGrid">
    <w:name w:val="Table Grid"/>
    <w:basedOn w:val="TableNormal"/>
    <w:uiPriority w:val="39"/>
    <w:rsid w:val="00E14577"/>
    <w:pPr>
      <w:spacing w:after="0" w:line="240" w:lineRule="auto"/>
    </w:pPr>
    <w:rPr>
      <w:kern w:val="0"/>
      <w:sz w:val="18"/>
      <w:szCs w:val="1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1457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4577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577"/>
    <w:rPr>
      <w:rFonts w:eastAsiaTheme="minorEastAsia"/>
      <w:color w:val="000000" w:themeColor="text1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561B6"/>
    <w:pPr>
      <w:tabs>
        <w:tab w:val="center" w:pos="4680"/>
        <w:tab w:val="right" w:pos="9360"/>
      </w:tabs>
      <w:spacing w:before="0" w:line="240" w:lineRule="auto"/>
    </w:pPr>
    <w:rPr>
      <w:rFonts w:cs="Times New Roman (Body CS)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B561B6"/>
    <w:rPr>
      <w:rFonts w:ascii="Microsoft Sans Serif" w:eastAsiaTheme="minorEastAsia" w:hAnsi="Microsoft Sans Serif" w:cs="Times New Roman (Body CS)"/>
      <w:color w:val="000000" w:themeColor="text1"/>
      <w:kern w:val="0"/>
      <w:sz w:val="20"/>
      <w:szCs w:val="22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14577"/>
  </w:style>
  <w:style w:type="paragraph" w:styleId="ListBullet">
    <w:name w:val="List Bullet"/>
    <w:basedOn w:val="Normal"/>
    <w:uiPriority w:val="99"/>
    <w:rsid w:val="00D41196"/>
    <w:pPr>
      <w:numPr>
        <w:numId w:val="2"/>
      </w:numPr>
      <w:ind w:left="720"/>
    </w:pPr>
  </w:style>
  <w:style w:type="character" w:styleId="Emphasis">
    <w:name w:val="Emphasis"/>
    <w:basedOn w:val="DefaultParagraphFont"/>
    <w:uiPriority w:val="20"/>
    <w:qFormat/>
    <w:rsid w:val="00D41196"/>
    <w:rPr>
      <w:b/>
      <w:i w:val="0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Colors" Target="diagrams/colors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diagramQuickStyle" Target="diagrams/quickStyle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Layout" Target="diagrams/layout1.xm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ssanArif\AppData\Local\Microsoft\Office\16.0\DTS\en-US%7b789DDA53-A333-43AE-BE93-9074D0C212FE%7d\%7b4A3B336C-A96A-4A15-9E22-85889E1FB2BF%7dTF15d030a7-4d0a-4c1c-8a3e-3a7590a124cedd8a6b98_win32-38785b346894.dotx" TargetMode="Externa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3">
  <dgm:title val=""/>
  <dgm:desc val=""/>
  <dgm:catLst>
    <dgm:cat type="accent5" pri="11300"/>
  </dgm:catLst>
  <dgm:styleLbl name="node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>
        <a:shade val="80000"/>
      </a:schemeClr>
      <a:schemeClr val="accent5">
        <a:tint val="7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/>
    <dgm:txEffectClrLst/>
  </dgm:styleLbl>
  <dgm:styleLbl name="ln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shade val="80000"/>
        <a:alpha val="50000"/>
      </a:schemeClr>
      <a:schemeClr val="accent5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/>
    <dgm:txEffectClrLst/>
  </dgm:styleLbl>
  <dgm:styleLbl name="f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9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8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5EFCC47-2D0D-4D82-B76E-CB949A23E06F}" type="doc">
      <dgm:prSet loTypeId="urn:microsoft.com/office/officeart/2008/layout/AscendingPictureAccentProcess" loCatId="process" qsTypeId="urn:microsoft.com/office/officeart/2005/8/quickstyle/simple2" qsCatId="simple" csTypeId="urn:microsoft.com/office/officeart/2005/8/colors/accent5_3" csCatId="accent5" phldr="1"/>
      <dgm:spPr/>
    </dgm:pt>
    <dgm:pt modelId="{08C2BBBC-7EB0-46A4-A757-A25291502D57}">
      <dgm:prSet phldrT="[Text]"/>
      <dgm:spPr/>
      <dgm:t>
        <a:bodyPr/>
        <a:lstStyle/>
        <a:p>
          <a:pPr algn="l"/>
          <a:endParaRPr lang="en-US"/>
        </a:p>
        <a:p>
          <a:pPr algn="l"/>
          <a:endParaRPr lang="en-US"/>
        </a:p>
        <a:p>
          <a:pPr algn="ctr"/>
          <a:r>
            <a:rPr lang="en-US"/>
            <a:t>MY FAVOURITE PLACE       AT UNIVERSITY</a:t>
          </a:r>
        </a:p>
      </dgm:t>
    </dgm:pt>
    <dgm:pt modelId="{C65F5AD8-8AC8-410B-8976-BC044F51B12F}" type="parTrans" cxnId="{01F5E3BC-FD23-4D42-861A-A70C3C098AB8}">
      <dgm:prSet/>
      <dgm:spPr/>
      <dgm:t>
        <a:bodyPr/>
        <a:lstStyle/>
        <a:p>
          <a:endParaRPr lang="en-US"/>
        </a:p>
      </dgm:t>
    </dgm:pt>
    <dgm:pt modelId="{43D316EE-9E4F-40D4-BCEE-636AD359E58A}" type="sibTrans" cxnId="{01F5E3BC-FD23-4D42-861A-A70C3C098AB8}">
      <dgm:prSet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4000" r="-4000"/>
          </a:stretch>
        </a:blipFill>
      </dgm:spPr>
      <dgm:t>
        <a:bodyPr/>
        <a:lstStyle/>
        <a:p>
          <a:endParaRPr lang="en-US"/>
        </a:p>
      </dgm:t>
      <dgm:extLst>
        <a:ext uri="{E40237B7-FDA0-4F09-8148-C483321AD2D9}">
          <dgm14:cNvPr xmlns:dgm14="http://schemas.microsoft.com/office/drawing/2010/diagram" id="0" name="" descr="a long row of books in a library"/>
        </a:ext>
      </dgm:extLst>
    </dgm:pt>
    <dgm:pt modelId="{51C1C12E-006D-48F7-A4BF-CF8BEB5A024F}" type="pres">
      <dgm:prSet presAssocID="{A5EFCC47-2D0D-4D82-B76E-CB949A23E06F}" presName="Name0" presStyleCnt="0">
        <dgm:presLayoutVars>
          <dgm:chMax val="7"/>
          <dgm:chPref val="7"/>
          <dgm:dir/>
        </dgm:presLayoutVars>
      </dgm:prSet>
      <dgm:spPr/>
    </dgm:pt>
    <dgm:pt modelId="{906753D8-DBA5-4D8F-B07A-737011E5C584}" type="pres">
      <dgm:prSet presAssocID="{08C2BBBC-7EB0-46A4-A757-A25291502D57}" presName="parTx1" presStyleLbl="node1" presStyleIdx="0" presStyleCnt="1" custScaleX="119202" custScaleY="245543" custLinFactNeighborX="2928" custLinFactNeighborY="30329"/>
      <dgm:spPr/>
    </dgm:pt>
    <dgm:pt modelId="{87CB4B51-5477-41D0-B418-5CCBAEC2CFB3}" type="pres">
      <dgm:prSet presAssocID="{43D316EE-9E4F-40D4-BCEE-636AD359E58A}" presName="picture1" presStyleCnt="0"/>
      <dgm:spPr/>
    </dgm:pt>
    <dgm:pt modelId="{B36DC777-F502-4698-A50E-39EA69554703}" type="pres">
      <dgm:prSet presAssocID="{43D316EE-9E4F-40D4-BCEE-636AD359E58A}" presName="imageRepeatNode" presStyleLbl="fgImgPlace1" presStyleIdx="0" presStyleCnt="1" custScaleX="187436" custScaleY="181176" custLinFactNeighborX="-26055" custLinFactNeighborY="-33259"/>
      <dgm:spPr/>
    </dgm:pt>
  </dgm:ptLst>
  <dgm:cxnLst>
    <dgm:cxn modelId="{79E47C05-0E2D-498A-96A9-4F410D7823FB}" type="presOf" srcId="{08C2BBBC-7EB0-46A4-A757-A25291502D57}" destId="{906753D8-DBA5-4D8F-B07A-737011E5C584}" srcOrd="0" destOrd="0" presId="urn:microsoft.com/office/officeart/2008/layout/AscendingPictureAccentProcess"/>
    <dgm:cxn modelId="{759C54A8-E257-4359-8212-65768ACC9EA9}" type="presOf" srcId="{A5EFCC47-2D0D-4D82-B76E-CB949A23E06F}" destId="{51C1C12E-006D-48F7-A4BF-CF8BEB5A024F}" srcOrd="0" destOrd="0" presId="urn:microsoft.com/office/officeart/2008/layout/AscendingPictureAccentProcess"/>
    <dgm:cxn modelId="{01F5E3BC-FD23-4D42-861A-A70C3C098AB8}" srcId="{A5EFCC47-2D0D-4D82-B76E-CB949A23E06F}" destId="{08C2BBBC-7EB0-46A4-A757-A25291502D57}" srcOrd="0" destOrd="0" parTransId="{C65F5AD8-8AC8-410B-8976-BC044F51B12F}" sibTransId="{43D316EE-9E4F-40D4-BCEE-636AD359E58A}"/>
    <dgm:cxn modelId="{613A74DC-8A61-4683-BC1D-E4F6822719DB}" type="presOf" srcId="{43D316EE-9E4F-40D4-BCEE-636AD359E58A}" destId="{B36DC777-F502-4698-A50E-39EA69554703}" srcOrd="0" destOrd="0" presId="urn:microsoft.com/office/officeart/2008/layout/AscendingPictureAccentProcess"/>
    <dgm:cxn modelId="{CA3CC5FE-36DB-4C23-AA1F-DCFA7E210F9D}" type="presParOf" srcId="{51C1C12E-006D-48F7-A4BF-CF8BEB5A024F}" destId="{906753D8-DBA5-4D8F-B07A-737011E5C584}" srcOrd="0" destOrd="0" presId="urn:microsoft.com/office/officeart/2008/layout/AscendingPictureAccentProcess"/>
    <dgm:cxn modelId="{72971CCC-0E34-449A-9300-8E052D216032}" type="presParOf" srcId="{51C1C12E-006D-48F7-A4BF-CF8BEB5A024F}" destId="{87CB4B51-5477-41D0-B418-5CCBAEC2CFB3}" srcOrd="1" destOrd="0" presId="urn:microsoft.com/office/officeart/2008/layout/AscendingPictureAccentProcess"/>
    <dgm:cxn modelId="{13F3240C-563C-4817-B54A-44D02EF9C169}" type="presParOf" srcId="{87CB4B51-5477-41D0-B418-5CCBAEC2CFB3}" destId="{B36DC777-F502-4698-A50E-39EA69554703}" srcOrd="0" destOrd="0" presId="urn:microsoft.com/office/officeart/2008/layout/AscendingPictureAccentProcess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6753D8-DBA5-4D8F-B07A-737011E5C584}">
      <dsp:nvSpPr>
        <dsp:cNvPr id="0" name=""/>
        <dsp:cNvSpPr/>
      </dsp:nvSpPr>
      <dsp:spPr>
        <a:xfrm>
          <a:off x="1255384" y="3031070"/>
          <a:ext cx="5133857" cy="2836131"/>
        </a:xfrm>
        <a:prstGeom prst="roundRect">
          <a:avLst/>
        </a:prstGeom>
        <a:solidFill>
          <a:schemeClr val="accent5">
            <a:shade val="8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11618" tIns="125730" rIns="125730" bIns="125730" numCol="1" spcCol="1270" anchor="ctr" anchorCtr="0">
          <a:noAutofit/>
        </a:bodyPr>
        <a:lstStyle/>
        <a:p>
          <a:pPr marL="0" lvl="0" indent="0" algn="l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300" kern="1200"/>
        </a:p>
        <a:p>
          <a:pPr marL="0" lvl="0" indent="0" algn="l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300" kern="1200"/>
        </a:p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300" kern="1200"/>
            <a:t>MY FAVOURITE PLACE       AT UNIVERSITY</a:t>
          </a:r>
        </a:p>
      </dsp:txBody>
      <dsp:txXfrm>
        <a:off x="1393833" y="3169519"/>
        <a:ext cx="4856959" cy="2559233"/>
      </dsp:txXfrm>
    </dsp:sp>
    <dsp:sp modelId="{B36DC777-F502-4698-A50E-39EA69554703}">
      <dsp:nvSpPr>
        <dsp:cNvPr id="0" name=""/>
        <dsp:cNvSpPr/>
      </dsp:nvSpPr>
      <dsp:spPr>
        <a:xfrm>
          <a:off x="-398345" y="914397"/>
          <a:ext cx="3742657" cy="3618202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4000" r="-4000"/>
          </a:stretch>
        </a:blip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scendingPictureAccentProcess">
  <dgm:title val=""/>
  <dgm:desc val=""/>
  <dgm:catLst>
    <dgm:cat type="process" pri="22500"/>
    <dgm:cat type="picture" pri="16000"/>
    <dgm:cat type="pictureconvert" pri="1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shape xmlns:r="http://schemas.openxmlformats.org/officeDocument/2006/relationships" r:blip="">
      <dgm:adjLst/>
    </dgm:shape>
    <dgm:choose name="Name1">
      <dgm:if name="Name2" axis="ch" ptType="node" func="cnt" op="equ" val="1">
        <dgm:choose name="Name3">
          <dgm:if name="Name4" func="var" arg="dir" op="equ" val="norm">
            <dgm:choose name="Name5">
              <dgm:if name="Name6" axis="des" func="maxDepth" op="gt" val="1">
                <dgm:alg type="composite">
                  <dgm:param type="ar" val="2.7"/>
                </dgm:alg>
                <dgm:constrLst>
                  <dgm:constr type="primFontSz" for="ch" forName="parTx1" op="equ" val="65"/>
                  <dgm:constr type="primFontSz" for="ch" forName="desTx1" op="equ" val="65"/>
                  <dgm:constr type="userD" refType="w" fact="0.0247"/>
                  <dgm:constr type="l" for="ch" forName="parTx1" refType="w" fact="0.2711"/>
                  <dgm:constr type="t" for="ch" forName="parTx1" refType="h" fact="0.9603"/>
                  <dgm:constr type="w" for="ch" forName="parTx1" refType="w" fact="0.5325"/>
                  <dgm:constr type="h" for="ch" forName="parTx1" refType="h" fact="0.3856"/>
                  <dgm:constr type="ctrX" for="ch" forName="picture1" refType="w" fact="0.2469"/>
                  <dgm:constr type="ctrY" for="ch" forName="picture1" refType="h" fact="0.9"/>
                  <dgm:constr type="w" for="ch" forName="picture1" refType="w" fact="0.2469"/>
                  <dgm:constr type="h" for="ch" forName="picture1" refType="h" fact="0.6667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</dgm:constrLst>
              </dgm:if>
              <dgm:else name="Name7">
                <dgm:alg type="composite">
                  <dgm:param type="ar" val="2"/>
                </dgm:alg>
                <dgm:constrLst>
                  <dgm:constr type="primFontSz" for="ch" forName="parTx1" op="equ" val="65"/>
                  <dgm:constr type="userD" refType="w" fact="0.0333"/>
                  <dgm:constr type="l" for="ch" forName="parTx1" refType="w" fact="0.366"/>
                  <dgm:constr type="t" for="ch" forName="parTx1" refType="h" fact="0.7113"/>
                  <dgm:constr type="w" for="ch" forName="parTx1" refType="w" fact="0.7189"/>
                  <dgm:constr type="h" for="ch" forName="parTx1" refType="h" fact="0.3856"/>
                  <dgm:constr type="ctrX" for="ch" forName="picture1" refType="w" fact="0.3333"/>
                  <dgm:constr type="ctrY" for="ch" forName="picture1" refType="h" fact="0.6667"/>
                  <dgm:constr type="w" for="ch" forName="picture1" refType="w" fact="0.3333"/>
                  <dgm:constr type="h" for="ch" forName="picture1" refType="h" fact="0.6667"/>
                </dgm:constrLst>
              </dgm:else>
            </dgm:choose>
          </dgm:if>
          <dgm:else name="Name8">
            <dgm:choose name="Name9">
              <dgm:if name="Name10" axis="des" func="maxDepth" op="gt" val="1">
                <dgm:alg type="composite">
                  <dgm:param type="ar" val="2.7"/>
                </dgm:alg>
                <dgm:constrLst>
                  <dgm:constr type="primFontSz" for="ch" forName="parTx1" op="equ" val="65"/>
                  <dgm:constr type="primFontSz" for="ch" forName="desTx1" op="equ" val="65"/>
                  <dgm:constr type="userD" refType="w" fact="0.0247"/>
                  <dgm:constr type="r" for="ch" forName="parTx1" refType="w" fact="0.7289"/>
                  <dgm:constr type="t" for="ch" forName="parTx1" refType="h" fact="0.9603"/>
                  <dgm:constr type="w" for="ch" forName="parTx1" refType="w" fact="0.5325"/>
                  <dgm:constr type="h" for="ch" forName="parTx1" refType="h" fact="0.3856"/>
                  <dgm:constr type="ctrX" for="ch" forName="picture1" refType="w" fact="0.7531"/>
                  <dgm:constr type="ctrY" for="ch" forName="picture1" refType="h" fact="0.9"/>
                  <dgm:constr type="w" for="ch" forName="picture1" refType="w" fact="0.2469"/>
                  <dgm:constr type="h" for="ch" forName="picture1" refType="h" fact="0.6667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</dgm:constrLst>
              </dgm:if>
              <dgm:else name="Name11">
                <dgm:alg type="composite">
                  <dgm:param type="ar" val="2"/>
                </dgm:alg>
                <dgm:constrLst>
                  <dgm:constr type="primFontSz" for="ch" forName="parTx1" op="equ" val="65"/>
                  <dgm:constr type="userD" refType="w" fact="0.0333"/>
                  <dgm:constr type="r" for="ch" forName="parTx1" refType="w" fact="0.634"/>
                  <dgm:constr type="t" for="ch" forName="parTx1" refType="h" fact="0.7113"/>
                  <dgm:constr type="w" for="ch" forName="parTx1" refType="w" fact="0.7189"/>
                  <dgm:constr type="h" for="ch" forName="parTx1" refType="h" fact="0.3856"/>
                  <dgm:constr type="ctrX" for="ch" forName="picture1" refType="w" fact="0.6667"/>
                  <dgm:constr type="ctrY" for="ch" forName="picture1" refType="h" fact="0.6667"/>
                  <dgm:constr type="w" for="ch" forName="picture1" refType="w" fact="0.3333"/>
                  <dgm:constr type="h" for="ch" forName="picture1" refType="h" fact="0.6667"/>
                </dgm:constrLst>
              </dgm:else>
            </dgm:choose>
          </dgm:else>
        </dgm:choose>
      </dgm:if>
      <dgm:if name="Name12" axis="ch" ptType="node" func="cnt" op="equ" val="2">
        <dgm:choose name="Name13">
          <dgm:if name="Name14" func="var" arg="dir" op="equ" val="norm">
            <dgm:choose name="Name15">
              <dgm:if name="Name16" axis="des" func="maxDepth" op="gt" val="1">
                <dgm:alg type="composite">
                  <dgm:param type="ar" val="2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userD" refType="w" fact="0.0188"/>
                  <dgm:constr type="ctrX" for="ch" forName="dot1" refType="w" fact="0.3221"/>
                  <dgm:constr type="ctrY" for="ch" forName="dot1" refType="h" fact="0.5911"/>
                  <dgm:constr type="w" for="ch" forName="dot1" refType="userD"/>
                  <dgm:constr type="h" for="ch" forName="dot1" refType="userD"/>
                  <dgm:constr type="ctrX" for="ch" forName="dot2" refType="w" fact="0.3056"/>
                  <dgm:constr type="ctrY" for="ch" forName="dot2" refType="h" fact="0.644"/>
                  <dgm:constr type="w" for="ch" forName="dot2" refType="userD"/>
                  <dgm:constr type="h" for="ch" forName="dot2" refType="userD"/>
                  <dgm:constr type="ctrX" for="ch" forName="dot3" refType="w" fact="0.2859"/>
                  <dgm:constr type="ctrY" for="ch" forName="dot3" refType="h" fact="0.6898"/>
                  <dgm:constr type="w" for="ch" forName="dot3" refType="userD"/>
                  <dgm:constr type="h" for="ch" forName="dot3" refType="userD"/>
                  <dgm:constr type="ctrX" for="ch" forName="dotArrow1" refType="w" fact="0.3095"/>
                  <dgm:constr type="ctrY" for="ch" forName="dotArrow1" refType="h" fact="0.0587"/>
                  <dgm:constr type="w" for="ch" forName="dotArrow1" refType="userD"/>
                  <dgm:constr type="h" for="ch" forName="dotArrow1" refType="userD"/>
                  <dgm:constr type="ctrX" for="ch" forName="dotArrow2" refType="w" fact="0.3346"/>
                  <dgm:constr type="ctrY" for="ch" forName="dotArrow2" refType="h" fact="0.0287"/>
                  <dgm:constr type="w" for="ch" forName="dotArrow2" refType="userD"/>
                  <dgm:constr type="h" for="ch" forName="dotArrow2" refType="userD"/>
                  <dgm:constr type="ctrX" for="ch" forName="dotArrow3" refType="w" fact="0.3597"/>
                  <dgm:constr type="ctrY" for="ch" forName="dotArrow3" refType="h" fact="-0.0013"/>
                  <dgm:constr type="w" for="ch" forName="dotArrow3" refType="userD"/>
                  <dgm:constr type="h" for="ch" forName="dotArrow3" refType="userD"/>
                  <dgm:constr type="ctrX" for="ch" forName="dotArrow4" refType="w" fact="0.3848"/>
                  <dgm:constr type="ctrY" for="ch" forName="dotArrow4" refType="h" fact="0.0287"/>
                  <dgm:constr type="w" for="ch" forName="dotArrow4" refType="userD"/>
                  <dgm:constr type="h" for="ch" forName="dotArrow4" refType="userD"/>
                  <dgm:constr type="ctrX" for="ch" forName="dotArrow5" refType="w" fact="0.41"/>
                  <dgm:constr type="ctrY" for="ch" forName="dotArrow5" refType="h" fact="0.0587"/>
                  <dgm:constr type="w" for="ch" forName="dotArrow5" refType="userD"/>
                  <dgm:constr type="h" for="ch" forName="dotArrow5" refType="userD"/>
                  <dgm:constr type="ctrX" for="ch" forName="dotArrow6" refType="w" fact="0.3597"/>
                  <dgm:constr type="ctrY" for="ch" forName="dotArrow6" refType="h" fact="0.062"/>
                  <dgm:constr type="w" for="ch" forName="dotArrow6" refType="userD"/>
                  <dgm:constr type="h" for="ch" forName="dotArrow6" refType="userD"/>
                  <dgm:constr type="ctrX" for="ch" forName="dotArrow7" refType="w" fact="0.3597"/>
                  <dgm:constr type="ctrY" for="ch" forName="dotArrow7" refType="h" fact="0.1253"/>
                  <dgm:constr type="w" for="ch" forName="dotArrow7" refType="userD"/>
                  <dgm:constr type="h" for="ch" forName="dotArrow7" refType="userD"/>
                  <dgm:constr type="l" for="ch" forName="parTx1" refType="w" fact="0.197"/>
                  <dgm:constr type="t" for="ch" forName="parTx1" refType="h" fact="0.8169"/>
                  <dgm:constr type="w" for="ch" forName="parTx1" refType="w" fact="0.4064"/>
                  <dgm:constr type="h" for="ch" forName="parTx1" refType="h" fact="0.218"/>
                  <dgm:constr type="ctrX" for="ch" forName="picture1" refType="w" fact="0.1785"/>
                  <dgm:constr type="ctrY" for="ch" forName="picture1" refType="h" fact="0.7834"/>
                  <dgm:constr type="w" for="ch" forName="picture1" refType="w" fact="0.1884"/>
                  <dgm:constr type="h" for="ch" forName="picture1" refType="h" fact="0.3768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  <dgm:constr type="l" for="ch" forName="parTx2" refType="w" fact="0.3688"/>
                  <dgm:constr type="t" for="ch" forName="parTx2" refType="h" fact="0.3905"/>
                  <dgm:constr type="w" for="ch" forName="parTx2" refType="w" fact="0.4064"/>
                  <dgm:constr type="h" for="ch" forName="parTx2" refType="h" fact="0.218"/>
                  <dgm:constr type="ctrX" for="ch" forName="picture2" refType="w" fact="0.3503"/>
                  <dgm:constr type="ctrY" for="ch" forName="picture2" refType="h" fact="0.357"/>
                  <dgm:constr type="w" for="ch" forName="picture2" refType="w" fact="0.1884"/>
                  <dgm:constr type="h" for="ch" forName="picture2" refType="h" fact="0.3768"/>
                  <dgm:constr type="l" for="ch" forName="desTx2" refType="r" refFor="ch" refForName="parTx2"/>
                  <dgm:constr type="r" for="ch" forName="desTx2" refType="w"/>
                  <dgm:constr type="t" for="ch" forName="desTx2" refType="t" refFor="ch" refForName="parTx2"/>
                  <dgm:constr type="h" for="ch" forName="desTx2" refType="h" refFor="ch" refForName="parTx2"/>
                </dgm:constrLst>
              </dgm:if>
              <dgm:else name="Name17">
                <dgm:alg type="composite">
                  <dgm:param type="ar" val="1.507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userD" refType="w" fact="0.025"/>
                  <dgm:constr type="ctrX" for="ch" forName="dot1" refType="w" fact="0.4274"/>
                  <dgm:constr type="ctrY" for="ch" forName="dot1" refType="h" fact="0.5911"/>
                  <dgm:constr type="w" for="ch" forName="dot1" refType="userD"/>
                  <dgm:constr type="h" for="ch" forName="dot1" refType="userD"/>
                  <dgm:constr type="ctrX" for="ch" forName="dot2" refType="w" fact="0.4055"/>
                  <dgm:constr type="ctrY" for="ch" forName="dot2" refType="h" fact="0.644"/>
                  <dgm:constr type="w" for="ch" forName="dot2" refType="userD"/>
                  <dgm:constr type="h" for="ch" forName="dot2" refType="userD"/>
                  <dgm:constr type="ctrX" for="ch" forName="dot3" refType="w" fact="0.3794"/>
                  <dgm:constr type="ctrY" for="ch" forName="dot3" refType="h" fact="0.6898"/>
                  <dgm:constr type="w" for="ch" forName="dot3" refType="userD"/>
                  <dgm:constr type="h" for="ch" forName="dot3" refType="userD"/>
                  <dgm:constr type="ctrX" for="ch" forName="dotArrow1" refType="w" fact="0.4106"/>
                  <dgm:constr type="ctrY" for="ch" forName="dotArrow1" refType="h" fact="0.0587"/>
                  <dgm:constr type="w" for="ch" forName="dotArrow1" refType="userD"/>
                  <dgm:constr type="h" for="ch" forName="dotArrow1" refType="userD"/>
                  <dgm:constr type="ctrX" for="ch" forName="dotArrow2" refType="w" fact="0.444"/>
                  <dgm:constr type="ctrY" for="ch" forName="dotArrow2" refType="h" fact="0.0287"/>
                  <dgm:constr type="w" for="ch" forName="dotArrow2" refType="userD"/>
                  <dgm:constr type="h" for="ch" forName="dotArrow2" refType="userD"/>
                  <dgm:constr type="ctrX" for="ch" forName="dotArrow3" refType="w" fact="0.4773"/>
                  <dgm:constr type="ctrY" for="ch" forName="dotArrow3" refType="h" fact="-0.0013"/>
                  <dgm:constr type="w" for="ch" forName="dotArrow3" refType="userD"/>
                  <dgm:constr type="h" for="ch" forName="dotArrow3" refType="userD"/>
                  <dgm:constr type="ctrX" for="ch" forName="dotArrow4" refType="w" fact="0.5106"/>
                  <dgm:constr type="ctrY" for="ch" forName="dotArrow4" refType="h" fact="0.0287"/>
                  <dgm:constr type="w" for="ch" forName="dotArrow4" refType="userD"/>
                  <dgm:constr type="h" for="ch" forName="dotArrow4" refType="userD"/>
                  <dgm:constr type="ctrX" for="ch" forName="dotArrow5" refType="w" fact="0.544"/>
                  <dgm:constr type="ctrY" for="ch" forName="dotArrow5" refType="h" fact="0.0587"/>
                  <dgm:constr type="w" for="ch" forName="dotArrow5" refType="userD"/>
                  <dgm:constr type="h" for="ch" forName="dotArrow5" refType="userD"/>
                  <dgm:constr type="ctrX" for="ch" forName="dotArrow6" refType="w" fact="0.4773"/>
                  <dgm:constr type="ctrY" for="ch" forName="dotArrow6" refType="h" fact="0.062"/>
                  <dgm:constr type="w" for="ch" forName="dotArrow6" refType="userD"/>
                  <dgm:constr type="h" for="ch" forName="dotArrow6" refType="userD"/>
                  <dgm:constr type="ctrX" for="ch" forName="dotArrow7" refType="w" fact="0.4773"/>
                  <dgm:constr type="ctrY" for="ch" forName="dotArrow7" refType="h" fact="0.1253"/>
                  <dgm:constr type="w" for="ch" forName="dotArrow7" refType="userD"/>
                  <dgm:constr type="h" for="ch" forName="dotArrow7" refType="userD"/>
                  <dgm:constr type="l" for="ch" forName="parTx1" refType="w" fact="0.2614"/>
                  <dgm:constr type="t" for="ch" forName="parTx1" refType="h" fact="0.8086"/>
                  <dgm:constr type="w" for="ch" forName="parTx1" refType="w" fact="0.5392"/>
                  <dgm:constr type="h" for="ch" forName="parTx1" refType="h" fact="0.218"/>
                  <dgm:constr type="ctrX" for="ch" forName="picture1" refType="w" fact="0.2369"/>
                  <dgm:constr type="ctrY" for="ch" forName="picture1" refType="h" fact="0.7834"/>
                  <dgm:constr type="w" for="ch" forName="picture1" refType="w" fact="0.25"/>
                  <dgm:constr type="h" for="ch" forName="picture1" refType="h" fact="0.3768"/>
                  <dgm:constr type="l" for="ch" forName="parTx2" refType="w" fact="0.4893"/>
                  <dgm:constr type="t" for="ch" forName="parTx2" refType="h" fact="0.3822"/>
                  <dgm:constr type="w" for="ch" forName="parTx2" refType="w" fact="0.5392"/>
                  <dgm:constr type="h" for="ch" forName="parTx2" refType="h" fact="0.218"/>
                  <dgm:constr type="ctrX" for="ch" forName="picture2" refType="w" fact="0.4648"/>
                  <dgm:constr type="ctrY" for="ch" forName="picture2" refType="h" fact="0.357"/>
                  <dgm:constr type="w" for="ch" forName="picture2" refType="w" fact="0.25"/>
                  <dgm:constr type="h" for="ch" forName="picture2" refType="h" fact="0.3768"/>
                </dgm:constrLst>
              </dgm:else>
            </dgm:choose>
          </dgm:if>
          <dgm:else name="Name18">
            <dgm:choose name="Name19">
              <dgm:if name="Name20" axis="des" func="maxDepth" op="gt" val="1">
                <dgm:alg type="composite">
                  <dgm:param type="ar" val="2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userD" refType="w" fact="0.0188"/>
                  <dgm:constr type="ctrX" for="ch" forName="dot1" refType="w" fact="0.6779"/>
                  <dgm:constr type="ctrY" for="ch" forName="dot1" refType="h" fact="0.5911"/>
                  <dgm:constr type="w" for="ch" forName="dot1" refType="userD"/>
                  <dgm:constr type="h" for="ch" forName="dot1" refType="userD"/>
                  <dgm:constr type="ctrX" for="ch" forName="dot2" refType="w" fact="0.6944"/>
                  <dgm:constr type="ctrY" for="ch" forName="dot2" refType="h" fact="0.644"/>
                  <dgm:constr type="w" for="ch" forName="dot2" refType="userD"/>
                  <dgm:constr type="h" for="ch" forName="dot2" refType="userD"/>
                  <dgm:constr type="ctrX" for="ch" forName="dot3" refType="w" fact="0.7141"/>
                  <dgm:constr type="ctrY" for="ch" forName="dot3" refType="h" fact="0.6898"/>
                  <dgm:constr type="w" for="ch" forName="dot3" refType="userD"/>
                  <dgm:constr type="h" for="ch" forName="dot3" refType="userD"/>
                  <dgm:constr type="ctrX" for="ch" forName="dotArrow1" refType="w" fact="0.6905"/>
                  <dgm:constr type="ctrY" for="ch" forName="dotArrow1" refType="h" fact="0.0587"/>
                  <dgm:constr type="w" for="ch" forName="dotArrow1" refType="userD"/>
                  <dgm:constr type="h" for="ch" forName="dotArrow1" refType="userD"/>
                  <dgm:constr type="ctrX" for="ch" forName="dotArrow2" refType="w" fact="0.6654"/>
                  <dgm:constr type="ctrY" for="ch" forName="dotArrow2" refType="h" fact="0.0287"/>
                  <dgm:constr type="w" for="ch" forName="dotArrow2" refType="userD"/>
                  <dgm:constr type="h" for="ch" forName="dotArrow2" refType="userD"/>
                  <dgm:constr type="ctrX" for="ch" forName="dotArrow3" refType="w" fact="0.6403"/>
                  <dgm:constr type="ctrY" for="ch" forName="dotArrow3" refType="h" fact="-0.0013"/>
                  <dgm:constr type="w" for="ch" forName="dotArrow3" refType="userD"/>
                  <dgm:constr type="h" for="ch" forName="dotArrow3" refType="userD"/>
                  <dgm:constr type="ctrX" for="ch" forName="dotArrow4" refType="w" fact="0.6152"/>
                  <dgm:constr type="ctrY" for="ch" forName="dotArrow4" refType="h" fact="0.0287"/>
                  <dgm:constr type="w" for="ch" forName="dotArrow4" refType="userD"/>
                  <dgm:constr type="h" for="ch" forName="dotArrow4" refType="userD"/>
                  <dgm:constr type="ctrX" for="ch" forName="dotArrow5" refType="w" fact="0.59"/>
                  <dgm:constr type="ctrY" for="ch" forName="dotArrow5" refType="h" fact="0.0587"/>
                  <dgm:constr type="w" for="ch" forName="dotArrow5" refType="userD"/>
                  <dgm:constr type="h" for="ch" forName="dotArrow5" refType="userD"/>
                  <dgm:constr type="ctrX" for="ch" forName="dotArrow6" refType="w" fact="0.6403"/>
                  <dgm:constr type="ctrY" for="ch" forName="dotArrow6" refType="h" fact="0.062"/>
                  <dgm:constr type="w" for="ch" forName="dotArrow6" refType="userD"/>
                  <dgm:constr type="h" for="ch" forName="dotArrow6" refType="userD"/>
                  <dgm:constr type="ctrX" for="ch" forName="dotArrow7" refType="w" fact="0.6403"/>
                  <dgm:constr type="ctrY" for="ch" forName="dotArrow7" refType="h" fact="0.1253"/>
                  <dgm:constr type="w" for="ch" forName="dotArrow7" refType="userD"/>
                  <dgm:constr type="h" for="ch" forName="dotArrow7" refType="userD"/>
                  <dgm:constr type="r" for="ch" forName="parTx1" refType="w" fact="0.803"/>
                  <dgm:constr type="t" for="ch" forName="parTx1" refType="h" fact="0.8169"/>
                  <dgm:constr type="w" for="ch" forName="parTx1" refType="w" fact="0.4064"/>
                  <dgm:constr type="h" for="ch" forName="parTx1" refType="h" fact="0.218"/>
                  <dgm:constr type="ctrX" for="ch" forName="picture1" refType="w" fact="0.8215"/>
                  <dgm:constr type="ctrY" for="ch" forName="picture1" refType="h" fact="0.7834"/>
                  <dgm:constr type="w" for="ch" forName="picture1" refType="w" fact="0.1884"/>
                  <dgm:constr type="h" for="ch" forName="picture1" refType="h" fact="0.3768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  <dgm:constr type="r" for="ch" forName="parTx2" refType="w" fact="0.6312"/>
                  <dgm:constr type="t" for="ch" forName="parTx2" refType="h" fact="0.3905"/>
                  <dgm:constr type="w" for="ch" forName="parTx2" refType="w" fact="0.4064"/>
                  <dgm:constr type="h" for="ch" forName="parTx2" refType="h" fact="0.218"/>
                  <dgm:constr type="ctrX" for="ch" forName="picture2" refType="w" fact="0.6497"/>
                  <dgm:constr type="ctrY" for="ch" forName="picture2" refType="h" fact="0.357"/>
                  <dgm:constr type="w" for="ch" forName="picture2" refType="w" fact="0.1884"/>
                  <dgm:constr type="h" for="ch" forName="picture2" refType="h" fact="0.3768"/>
                  <dgm:constr type="r" for="ch" forName="desTx2" refType="l" refFor="ch" refForName="parTx2"/>
                  <dgm:constr type="l" for="ch" forName="desTx2"/>
                  <dgm:constr type="t" for="ch" forName="desTx2" refType="t" refFor="ch" refForName="parTx2"/>
                  <dgm:constr type="h" for="ch" forName="desTx2" refType="h" refFor="ch" refForName="parTx2"/>
                </dgm:constrLst>
              </dgm:if>
              <dgm:else name="Name21">
                <dgm:alg type="composite">
                  <dgm:param type="ar" val="1.507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userD" refType="w" fact="0.025"/>
                  <dgm:constr type="ctrX" for="ch" forName="dot1" refType="w" fact="0.5726"/>
                  <dgm:constr type="ctrY" for="ch" forName="dot1" refType="h" fact="0.5911"/>
                  <dgm:constr type="w" for="ch" forName="dot1" refType="userD"/>
                  <dgm:constr type="h" for="ch" forName="dot1" refType="userD"/>
                  <dgm:constr type="ctrX" for="ch" forName="dot2" refType="w" fact="0.5945"/>
                  <dgm:constr type="ctrY" for="ch" forName="dot2" refType="h" fact="0.644"/>
                  <dgm:constr type="w" for="ch" forName="dot2" refType="userD"/>
                  <dgm:constr type="h" for="ch" forName="dot2" refType="userD"/>
                  <dgm:constr type="ctrX" for="ch" forName="dot3" refType="w" fact="0.6206"/>
                  <dgm:constr type="ctrY" for="ch" forName="dot3" refType="h" fact="0.6898"/>
                  <dgm:constr type="w" for="ch" forName="dot3" refType="userD"/>
                  <dgm:constr type="h" for="ch" forName="dot3" refType="userD"/>
                  <dgm:constr type="ctrX" for="ch" forName="dotArrow1" refType="w" fact="0.5894"/>
                  <dgm:constr type="ctrY" for="ch" forName="dotArrow1" refType="h" fact="0.0587"/>
                  <dgm:constr type="w" for="ch" forName="dotArrow1" refType="userD"/>
                  <dgm:constr type="h" for="ch" forName="dotArrow1" refType="userD"/>
                  <dgm:constr type="ctrX" for="ch" forName="dotArrow2" refType="w" fact="0.556"/>
                  <dgm:constr type="ctrY" for="ch" forName="dotArrow2" refType="h" fact="0.0287"/>
                  <dgm:constr type="w" for="ch" forName="dotArrow2" refType="userD"/>
                  <dgm:constr type="h" for="ch" forName="dotArrow2" refType="userD"/>
                  <dgm:constr type="ctrX" for="ch" forName="dotArrow3" refType="w" fact="0.5227"/>
                  <dgm:constr type="ctrY" for="ch" forName="dotArrow3" refType="h" fact="-0.0013"/>
                  <dgm:constr type="w" for="ch" forName="dotArrow3" refType="userD"/>
                  <dgm:constr type="h" for="ch" forName="dotArrow3" refType="userD"/>
                  <dgm:constr type="ctrX" for="ch" forName="dotArrow4" refType="w" fact="0.4894"/>
                  <dgm:constr type="ctrY" for="ch" forName="dotArrow4" refType="h" fact="0.0287"/>
                  <dgm:constr type="w" for="ch" forName="dotArrow4" refType="userD"/>
                  <dgm:constr type="h" for="ch" forName="dotArrow4" refType="userD"/>
                  <dgm:constr type="ctrX" for="ch" forName="dotArrow5" refType="w" fact="0.456"/>
                  <dgm:constr type="ctrY" for="ch" forName="dotArrow5" refType="h" fact="0.0587"/>
                  <dgm:constr type="w" for="ch" forName="dotArrow5" refType="userD"/>
                  <dgm:constr type="h" for="ch" forName="dotArrow5" refType="userD"/>
                  <dgm:constr type="ctrX" for="ch" forName="dotArrow6" refType="w" fact="0.5227"/>
                  <dgm:constr type="ctrY" for="ch" forName="dotArrow6" refType="h" fact="0.062"/>
                  <dgm:constr type="w" for="ch" forName="dotArrow6" refType="userD"/>
                  <dgm:constr type="h" for="ch" forName="dotArrow6" refType="userD"/>
                  <dgm:constr type="ctrX" for="ch" forName="dotArrow7" refType="w" fact="0.5227"/>
                  <dgm:constr type="ctrY" for="ch" forName="dotArrow7" refType="h" fact="0.1253"/>
                  <dgm:constr type="w" for="ch" forName="dotArrow7" refType="userD"/>
                  <dgm:constr type="h" for="ch" forName="dotArrow7" refType="userD"/>
                  <dgm:constr type="r" for="ch" forName="parTx1" refType="w" fact="0.7386"/>
                  <dgm:constr type="t" for="ch" forName="parTx1" refType="h" fact="0.8086"/>
                  <dgm:constr type="w" for="ch" forName="parTx1" refType="w" fact="0.5392"/>
                  <dgm:constr type="h" for="ch" forName="parTx1" refType="h" fact="0.218"/>
                  <dgm:constr type="ctrX" for="ch" forName="picture1" refType="w" fact="0.7631"/>
                  <dgm:constr type="ctrY" for="ch" forName="picture1" refType="h" fact="0.7834"/>
                  <dgm:constr type="w" for="ch" forName="picture1" refType="w" fact="0.25"/>
                  <dgm:constr type="h" for="ch" forName="picture1" refType="h" fact="0.3768"/>
                  <dgm:constr type="r" for="ch" forName="parTx2" refType="w" fact="0.5107"/>
                  <dgm:constr type="t" for="ch" forName="parTx2" refType="h" fact="0.3822"/>
                  <dgm:constr type="w" for="ch" forName="parTx2" refType="w" fact="0.5392"/>
                  <dgm:constr type="h" for="ch" forName="parTx2" refType="h" fact="0.218"/>
                  <dgm:constr type="ctrX" for="ch" forName="picture2" refType="w" fact="0.5352"/>
                  <dgm:constr type="ctrY" for="ch" forName="picture2" refType="h" fact="0.357"/>
                  <dgm:constr type="w" for="ch" forName="picture2" refType="w" fact="0.25"/>
                  <dgm:constr type="h" for="ch" forName="picture2" refType="h" fact="0.3768"/>
                </dgm:constrLst>
              </dgm:else>
            </dgm:choose>
          </dgm:else>
        </dgm:choose>
      </dgm:if>
      <dgm:if name="Name22" axis="ch" ptType="node" func="cnt" op="equ" val="3">
        <dgm:choose name="Name23">
          <dgm:if name="Name24" func="var" arg="dir" op="equ" val="norm">
            <dgm:choose name="Name25">
              <dgm:if name="Name26" axis="des" func="maxDepth" op="gt" val="1">
                <dgm:alg type="composite">
                  <dgm:param type="ar" val="1.7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userD" refType="w" fact="0.0162"/>
                  <dgm:constr type="ctrX" for="ch" forName="dot1" refType="w" fact="0.2981"/>
                  <dgm:constr type="ctrY" for="ch" forName="dot1" refType="h" fact="0.763"/>
                  <dgm:constr type="w" for="ch" forName="dot1" refType="userD"/>
                  <dgm:constr type="h" for="ch" forName="dot1" refType="userD"/>
                  <dgm:constr type="ctrX" for="ch" forName="dot2" refType="w" fact="0.2676"/>
                  <dgm:constr type="ctrY" for="ch" forName="dot2" refType="h" fact="0.7887"/>
                  <dgm:constr type="w" for="ch" forName="dot2" refType="userD"/>
                  <dgm:constr type="h" for="ch" forName="dot2" refType="userD"/>
                  <dgm:constr type="ctrX" for="ch" forName="dot3" refType="w" fact="0.2357"/>
                  <dgm:constr type="ctrY" for="ch" forName="dot3" refType="h" fact="0.809"/>
                  <dgm:constr type="w" for="ch" forName="dot3" refType="userD"/>
                  <dgm:constr type="h" for="ch" forName="dot3" refType="userD"/>
                  <dgm:constr type="ctrX" for="ch" forName="dot4" refType="w" fact="0.4445"/>
                  <dgm:constr type="ctrY" for="ch" forName="dot4" refType="h" fact="0.4655"/>
                  <dgm:constr type="w" for="ch" forName="dot4" refType="userD"/>
                  <dgm:constr type="h" for="ch" forName="dot4" refType="userD"/>
                  <dgm:constr type="ctrX" for="ch" forName="dot5" refType="w" fact="0.4323"/>
                  <dgm:constr type="ctrY" for="ch" forName="dot5" refType="h" fact="0.5178"/>
                  <dgm:constr type="w" for="ch" forName="dot5" refType="userD"/>
                  <dgm:constr type="h" for="ch" forName="dot5" refType="userD"/>
                  <dgm:constr type="ctrX" for="ch" forName="dotArrow1" refType="w" fact="0.4236"/>
                  <dgm:constr type="ctrY" for="ch" forName="dotArrow1" refType="h" fact="0.0718"/>
                  <dgm:constr type="w" for="ch" forName="dotArrow1" refType="userD"/>
                  <dgm:constr type="h" for="ch" forName="dotArrow1" refType="userD"/>
                  <dgm:constr type="ctrX" for="ch" forName="dotArrow2" refType="w" fact="0.446"/>
                  <dgm:constr type="ctrY" for="ch" forName="dotArrow2" refType="h" fact="0.0468"/>
                  <dgm:constr type="w" for="ch" forName="dotArrow2" refType="userD"/>
                  <dgm:constr type="h" for="ch" forName="dotArrow2" refType="userD"/>
                  <dgm:constr type="ctrX" for="ch" forName="dotArrow3" refType="w" fact="0.4685"/>
                  <dgm:constr type="ctrY" for="ch" forName="dotArrow3" refType="h" fact="0.0218"/>
                  <dgm:constr type="w" for="ch" forName="dotArrow3" refType="userD"/>
                  <dgm:constr type="h" for="ch" forName="dotArrow3" refType="userD"/>
                  <dgm:constr type="ctrX" for="ch" forName="dotArrow4" refType="w" fact="0.491"/>
                  <dgm:constr type="ctrY" for="ch" forName="dotArrow4" refType="h" fact="0.0468"/>
                  <dgm:constr type="w" for="ch" forName="dotArrow4" refType="userD"/>
                  <dgm:constr type="h" for="ch" forName="dotArrow4" refType="userD"/>
                  <dgm:constr type="ctrX" for="ch" forName="dotArrow5" refType="w" fact="0.5135"/>
                  <dgm:constr type="ctrY" for="ch" forName="dotArrow5" refType="h" fact="0.0718"/>
                  <dgm:constr type="w" for="ch" forName="dotArrow5" refType="userD"/>
                  <dgm:constr type="h" for="ch" forName="dotArrow5" refType="userD"/>
                  <dgm:constr type="ctrX" for="ch" forName="dotArrow6" refType="w" fact="0.4685"/>
                  <dgm:constr type="ctrY" for="ch" forName="dotArrow6" refType="h" fact="0.0745"/>
                  <dgm:constr type="w" for="ch" forName="dotArrow6" refType="userD"/>
                  <dgm:constr type="h" for="ch" forName="dotArrow6" refType="userD"/>
                  <dgm:constr type="ctrX" for="ch" forName="dotArrow7" refType="w" fact="0.4685"/>
                  <dgm:constr type="ctrY" for="ch" forName="dotArrow7" refType="h" fact="0.1273"/>
                  <dgm:constr type="w" for="ch" forName="dotArrow7" refType="userD"/>
                  <dgm:constr type="h" for="ch" forName="dotArrow7" refType="userD"/>
                  <dgm:constr type="l" for="ch" forName="parTx1" refType="w" fact="0.1487"/>
                  <dgm:constr type="t" for="ch" forName="parTx1" refType="h" fact="0.8596"/>
                  <dgm:constr type="w" for="ch" forName="parTx1" refType="w" fact="0.3491"/>
                  <dgm:constr type="h" for="ch" forName="parTx1" refType="h" fact="0.1638"/>
                  <dgm:constr type="ctrX" for="ch" forName="picture1" refType="w" fact="0.1328"/>
                  <dgm:constr type="ctrY" for="ch" forName="picture1" refType="h" fact="0.8361"/>
                  <dgm:constr type="w" for="ch" forName="picture1" refType="w" fact="0.1618"/>
                  <dgm:constr type="h" for="ch" forName="picture1" refType="h" fact="0.2832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  <dgm:constr type="l" for="ch" forName="parTx2" refType="w" fact="0.3732"/>
                  <dgm:constr type="t" for="ch" forName="parTx2" refType="h" fact="0.6469"/>
                  <dgm:constr type="w" for="ch" forName="parTx2" refType="w" fact="0.3491"/>
                  <dgm:constr type="h" for="ch" forName="parTx2" refType="h" fact="0.1638"/>
                  <dgm:constr type="ctrX" for="ch" forName="picture2" refType="w" fact="0.3573"/>
                  <dgm:constr type="ctrY" for="ch" forName="picture2" refType="h" fact="0.6234"/>
                  <dgm:constr type="w" for="ch" forName="picture2" refType="w" fact="0.1618"/>
                  <dgm:constr type="h" for="ch" forName="picture2" refType="h" fact="0.2832"/>
                  <dgm:constr type="l" for="ch" forName="desTx2" refType="r" refFor="ch" refForName="parTx2"/>
                  <dgm:constr type="r" for="ch" forName="desTx2" refType="w"/>
                  <dgm:constr type="t" for="ch" forName="desTx2" refType="t" refFor="ch" refForName="parTx2"/>
                  <dgm:constr type="h" for="ch" forName="desTx2" refType="h" refFor="ch" refForName="parTx2"/>
                  <dgm:constr type="l" for="ch" forName="parTx3" refType="w" fact="0.4763"/>
                  <dgm:constr type="t" for="ch" forName="parTx3" refType="h" fact="0.3243"/>
                  <dgm:constr type="w" for="ch" forName="parTx3" refType="w" fact="0.3491"/>
                  <dgm:constr type="h" for="ch" forName="parTx3" refType="h" fact="0.1638"/>
                  <dgm:constr type="ctrX" for="ch" forName="picture3" refType="w" fact="0.4604"/>
                  <dgm:constr type="ctrY" for="ch" forName="picture3" refType="h" fact="0.3008"/>
                  <dgm:constr type="w" for="ch" forName="picture3" refType="w" fact="0.1618"/>
                  <dgm:constr type="h" for="ch" forName="picture3" refType="h" fact="0.2832"/>
                  <dgm:constr type="l" for="ch" forName="desTx3" refType="r" refFor="ch" refForName="parTx3"/>
                  <dgm:constr type="r" for="ch" forName="desTx3" refType="w"/>
                  <dgm:constr type="t" for="ch" forName="desTx3" refType="t" refFor="ch" refForName="parTx3"/>
                  <dgm:constr type="h" for="ch" forName="desTx3" refType="h" refFor="ch" refForName="parTx3"/>
                </dgm:constrLst>
              </dgm:if>
              <dgm:else name="Name27">
                <dgm:alg type="composite">
                  <dgm:param type="ar" val="1.4161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userD" refType="w" fact="0.02"/>
                  <dgm:constr type="ctrX" for="ch" forName="dot1" refType="w" fact="0.3684"/>
                  <dgm:constr type="ctrY" for="ch" forName="dot1" refType="h" fact="0.763"/>
                  <dgm:constr type="w" for="ch" forName="dot1" refType="userD"/>
                  <dgm:constr type="h" for="ch" forName="dot1" refType="userD"/>
                  <dgm:constr type="ctrX" for="ch" forName="dot2" refType="w" fact="0.3307"/>
                  <dgm:constr type="ctrY" for="ch" forName="dot2" refType="h" fact="0.7887"/>
                  <dgm:constr type="w" for="ch" forName="dot2" refType="userD"/>
                  <dgm:constr type="h" for="ch" forName="dot2" refType="userD"/>
                  <dgm:constr type="ctrX" for="ch" forName="dot3" refType="w" fact="0.2912"/>
                  <dgm:constr type="ctrY" for="ch" forName="dot3" refType="h" fact="0.809"/>
                  <dgm:constr type="w" for="ch" forName="dot3" refType="userD"/>
                  <dgm:constr type="h" for="ch" forName="dot3" refType="userD"/>
                  <dgm:constr type="ctrX" for="ch" forName="dot4" refType="w" fact="0.5494"/>
                  <dgm:constr type="ctrY" for="ch" forName="dot4" refType="h" fact="0.4655"/>
                  <dgm:constr type="w" for="ch" forName="dot4" refType="userD"/>
                  <dgm:constr type="h" for="ch" forName="dot4" refType="userD"/>
                  <dgm:constr type="ctrX" for="ch" forName="dot5" refType="w" fact="0.5342"/>
                  <dgm:constr type="ctrY" for="ch" forName="dot5" refType="h" fact="0.5178"/>
                  <dgm:constr type="w" for="ch" forName="dot5" refType="userD"/>
                  <dgm:constr type="h" for="ch" forName="dot5" refType="userD"/>
                  <dgm:constr type="ctrX" for="ch" forName="dotArrow1" refType="w" fact="0.5234"/>
                  <dgm:constr type="ctrY" for="ch" forName="dotArrow1" refType="h" fact="0.0718"/>
                  <dgm:constr type="w" for="ch" forName="dotArrow1" refType="userD"/>
                  <dgm:constr type="h" for="ch" forName="dotArrow1" refType="userD"/>
                  <dgm:constr type="ctrX" for="ch" forName="dotArrow2" refType="w" fact="0.5512"/>
                  <dgm:constr type="ctrY" for="ch" forName="dotArrow2" refType="h" fact="0.0468"/>
                  <dgm:constr type="w" for="ch" forName="dotArrow2" refType="userD"/>
                  <dgm:constr type="h" for="ch" forName="dotArrow2" refType="userD"/>
                  <dgm:constr type="ctrX" for="ch" forName="dotArrow3" refType="w" fact="0.579"/>
                  <dgm:constr type="ctrY" for="ch" forName="dotArrow3" refType="h" fact="0.0218"/>
                  <dgm:constr type="w" for="ch" forName="dotArrow3" refType="userD"/>
                  <dgm:constr type="h" for="ch" forName="dotArrow3" refType="userD"/>
                  <dgm:constr type="ctrX" for="ch" forName="dotArrow4" refType="w" fact="0.6068"/>
                  <dgm:constr type="ctrY" for="ch" forName="dotArrow4" refType="h" fact="0.0468"/>
                  <dgm:constr type="w" for="ch" forName="dotArrow4" refType="userD"/>
                  <dgm:constr type="h" for="ch" forName="dotArrow4" refType="userD"/>
                  <dgm:constr type="ctrX" for="ch" forName="dotArrow5" refType="w" fact="0.6346"/>
                  <dgm:constr type="ctrY" for="ch" forName="dotArrow5" refType="h" fact="0.0718"/>
                  <dgm:constr type="w" for="ch" forName="dotArrow5" refType="userD"/>
                  <dgm:constr type="h" for="ch" forName="dotArrow5" refType="userD"/>
                  <dgm:constr type="ctrX" for="ch" forName="dotArrow6" refType="w" fact="0.579"/>
                  <dgm:constr type="ctrY" for="ch" forName="dotArrow6" refType="h" fact="0.0745"/>
                  <dgm:constr type="w" for="ch" forName="dotArrow6" refType="userD"/>
                  <dgm:constr type="h" for="ch" forName="dotArrow6" refType="userD"/>
                  <dgm:constr type="ctrX" for="ch" forName="dotArrow7" refType="w" fact="0.579"/>
                  <dgm:constr type="ctrY" for="ch" forName="dotArrow7" refType="h" fact="0.1273"/>
                  <dgm:constr type="w" for="ch" forName="dotArrow7" refType="userD"/>
                  <dgm:constr type="h" for="ch" forName="dotArrow7" refType="userD"/>
                  <dgm:constr type="l" for="ch" forName="parTx1" refType="w" fact="0.1837"/>
                  <dgm:constr type="t" for="ch" forName="parTx1" refType="h" fact="0.8551"/>
                  <dgm:constr type="w" for="ch" forName="parTx1" refType="w" fact="0.4314"/>
                  <dgm:constr type="h" for="ch" forName="parTx1" refType="h" fact="0.1638"/>
                  <dgm:constr type="ctrX" for="ch" forName="picture1" refType="w" fact="0.1641"/>
                  <dgm:constr type="ctrY" for="ch" forName="picture1" refType="h" fact="0.8361"/>
                  <dgm:constr type="w" for="ch" forName="picture1" refType="w" fact="0.2"/>
                  <dgm:constr type="h" for="ch" forName="picture1" refType="h" fact="0.2832"/>
                  <dgm:constr type="l" for="ch" forName="parTx2" refType="w" fact="0.4612"/>
                  <dgm:constr type="t" for="ch" forName="parTx2" refType="h" fact="0.6424"/>
                  <dgm:constr type="w" for="ch" forName="parTx2" refType="w" fact="0.4314"/>
                  <dgm:constr type="h" for="ch" forName="parTx2" refType="h" fact="0.1638"/>
                  <dgm:constr type="ctrX" for="ch" forName="picture2" refType="w" fact="0.4416"/>
                  <dgm:constr type="ctrY" for="ch" forName="picture2" refType="h" fact="0.6234"/>
                  <dgm:constr type="w" for="ch" forName="picture2" refType="w" fact="0.2"/>
                  <dgm:constr type="h" for="ch" forName="picture2" refType="h" fact="0.2832"/>
                  <dgm:constr type="l" for="ch" forName="parTx3" refType="w" fact="0.5886"/>
                  <dgm:constr type="t" for="ch" forName="parTx3" refType="h" fact="0.3198"/>
                  <dgm:constr type="w" for="ch" forName="parTx3" refType="w" fact="0.4314"/>
                  <dgm:constr type="h" for="ch" forName="parTx3" refType="h" fact="0.1638"/>
                  <dgm:constr type="ctrX" for="ch" forName="picture3" refType="w" fact="0.569"/>
                  <dgm:constr type="ctrY" for="ch" forName="picture3" refType="h" fact="0.3008"/>
                  <dgm:constr type="w" for="ch" forName="picture3" refType="w" fact="0.2"/>
                  <dgm:constr type="h" for="ch" forName="picture3" refType="h" fact="0.2832"/>
                </dgm:constrLst>
              </dgm:else>
            </dgm:choose>
          </dgm:if>
          <dgm:else name="Name28">
            <dgm:choose name="Name29">
              <dgm:if name="Name30" axis="des" func="maxDepth" op="gt" val="1">
                <dgm:alg type="composite">
                  <dgm:param type="ar" val="1.7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userD" refType="w" fact="0.0162"/>
                  <dgm:constr type="ctrX" for="ch" forName="dot1" refType="w" fact="0.7019"/>
                  <dgm:constr type="ctrY" for="ch" forName="dot1" refType="h" fact="0.763"/>
                  <dgm:constr type="w" for="ch" forName="dot1" refType="userD"/>
                  <dgm:constr type="h" for="ch" forName="dot1" refType="userD"/>
                  <dgm:constr type="ctrX" for="ch" forName="dot2" refType="w" fact="0.7324"/>
                  <dgm:constr type="ctrY" for="ch" forName="dot2" refType="h" fact="0.7887"/>
                  <dgm:constr type="w" for="ch" forName="dot2" refType="userD"/>
                  <dgm:constr type="h" for="ch" forName="dot2" refType="userD"/>
                  <dgm:constr type="ctrX" for="ch" forName="dot3" refType="w" fact="0.7643"/>
                  <dgm:constr type="ctrY" for="ch" forName="dot3" refType="h" fact="0.809"/>
                  <dgm:constr type="w" for="ch" forName="dot3" refType="userD"/>
                  <dgm:constr type="h" for="ch" forName="dot3" refType="userD"/>
                  <dgm:constr type="ctrX" for="ch" forName="dot4" refType="w" fact="0.5555"/>
                  <dgm:constr type="ctrY" for="ch" forName="dot4" refType="h" fact="0.4655"/>
                  <dgm:constr type="w" for="ch" forName="dot4" refType="userD"/>
                  <dgm:constr type="h" for="ch" forName="dot4" refType="userD"/>
                  <dgm:constr type="ctrX" for="ch" forName="dot5" refType="w" fact="0.5677"/>
                  <dgm:constr type="ctrY" for="ch" forName="dot5" refType="h" fact="0.5178"/>
                  <dgm:constr type="w" for="ch" forName="dot5" refType="userD"/>
                  <dgm:constr type="h" for="ch" forName="dot5" refType="userD"/>
                  <dgm:constr type="ctrX" for="ch" forName="dotArrow1" refType="w" fact="0.5764"/>
                  <dgm:constr type="ctrY" for="ch" forName="dotArrow1" refType="h" fact="0.0718"/>
                  <dgm:constr type="w" for="ch" forName="dotArrow1" refType="userD"/>
                  <dgm:constr type="h" for="ch" forName="dotArrow1" refType="userD"/>
                  <dgm:constr type="ctrX" for="ch" forName="dotArrow2" refType="w" fact="0.554"/>
                  <dgm:constr type="ctrY" for="ch" forName="dotArrow2" refType="h" fact="0.0468"/>
                  <dgm:constr type="w" for="ch" forName="dotArrow2" refType="userD"/>
                  <dgm:constr type="h" for="ch" forName="dotArrow2" refType="userD"/>
                  <dgm:constr type="ctrX" for="ch" forName="dotArrow3" refType="w" fact="0.5315"/>
                  <dgm:constr type="ctrY" for="ch" forName="dotArrow3" refType="h" fact="0.0218"/>
                  <dgm:constr type="w" for="ch" forName="dotArrow3" refType="userD"/>
                  <dgm:constr type="h" for="ch" forName="dotArrow3" refType="userD"/>
                  <dgm:constr type="ctrX" for="ch" forName="dotArrow4" refType="w" fact="0.509"/>
                  <dgm:constr type="ctrY" for="ch" forName="dotArrow4" refType="h" fact="0.0468"/>
                  <dgm:constr type="w" for="ch" forName="dotArrow4" refType="userD"/>
                  <dgm:constr type="h" for="ch" forName="dotArrow4" refType="userD"/>
                  <dgm:constr type="ctrX" for="ch" forName="dotArrow5" refType="w" fact="0.4865"/>
                  <dgm:constr type="ctrY" for="ch" forName="dotArrow5" refType="h" fact="0.0718"/>
                  <dgm:constr type="w" for="ch" forName="dotArrow5" refType="userD"/>
                  <dgm:constr type="h" for="ch" forName="dotArrow5" refType="userD"/>
                  <dgm:constr type="ctrX" for="ch" forName="dotArrow6" refType="w" fact="0.5315"/>
                  <dgm:constr type="ctrY" for="ch" forName="dotArrow6" refType="h" fact="0.0745"/>
                  <dgm:constr type="w" for="ch" forName="dotArrow6" refType="userD"/>
                  <dgm:constr type="h" for="ch" forName="dotArrow6" refType="userD"/>
                  <dgm:constr type="ctrX" for="ch" forName="dotArrow7" refType="w" fact="0.5315"/>
                  <dgm:constr type="ctrY" for="ch" forName="dotArrow7" refType="h" fact="0.1273"/>
                  <dgm:constr type="w" for="ch" forName="dotArrow7" refType="userD"/>
                  <dgm:constr type="h" for="ch" forName="dotArrow7" refType="userD"/>
                  <dgm:constr type="r" for="ch" forName="parTx1" refType="w" fact="0.8513"/>
                  <dgm:constr type="t" for="ch" forName="parTx1" refType="h" fact="0.8596"/>
                  <dgm:constr type="w" for="ch" forName="parTx1" refType="w" fact="0.3491"/>
                  <dgm:constr type="h" for="ch" forName="parTx1" refType="h" fact="0.1638"/>
                  <dgm:constr type="ctrX" for="ch" forName="picture1" refType="w" fact="0.8672"/>
                  <dgm:constr type="ctrY" for="ch" forName="picture1" refType="h" fact="0.8361"/>
                  <dgm:constr type="w" for="ch" forName="picture1" refType="w" fact="0.1618"/>
                  <dgm:constr type="h" for="ch" forName="picture1" refType="h" fact="0.2832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  <dgm:constr type="r" for="ch" forName="parTx2" refType="w" fact="0.6268"/>
                  <dgm:constr type="t" for="ch" forName="parTx2" refType="h" fact="0.6469"/>
                  <dgm:constr type="w" for="ch" forName="parTx2" refType="w" fact="0.3491"/>
                  <dgm:constr type="h" for="ch" forName="parTx2" refType="h" fact="0.1638"/>
                  <dgm:constr type="ctrX" for="ch" forName="picture2" refType="w" fact="0.6427"/>
                  <dgm:constr type="ctrY" for="ch" forName="picture2" refType="h" fact="0.6234"/>
                  <dgm:constr type="w" for="ch" forName="picture2" refType="w" fact="0.1618"/>
                  <dgm:constr type="h" for="ch" forName="picture2" refType="h" fact="0.2832"/>
                  <dgm:constr type="r" for="ch" forName="desTx2" refType="l" refFor="ch" refForName="parTx2"/>
                  <dgm:constr type="l" for="ch" forName="desTx2"/>
                  <dgm:constr type="t" for="ch" forName="desTx2" refType="t" refFor="ch" refForName="parTx2"/>
                  <dgm:constr type="h" for="ch" forName="desTx2" refType="h" refFor="ch" refForName="parTx2"/>
                  <dgm:constr type="r" for="ch" forName="parTx3" refType="w" fact="0.5237"/>
                  <dgm:constr type="t" for="ch" forName="parTx3" refType="h" fact="0.3243"/>
                  <dgm:constr type="w" for="ch" forName="parTx3" refType="w" fact="0.3491"/>
                  <dgm:constr type="h" for="ch" forName="parTx3" refType="h" fact="0.1638"/>
                  <dgm:constr type="ctrX" for="ch" forName="picture3" refType="w" fact="0.5396"/>
                  <dgm:constr type="ctrY" for="ch" forName="picture3" refType="h" fact="0.3008"/>
                  <dgm:constr type="w" for="ch" forName="picture3" refType="w" fact="0.1618"/>
                  <dgm:constr type="h" for="ch" forName="picture3" refType="h" fact="0.2832"/>
                  <dgm:constr type="r" for="ch" forName="desTx3" refType="l" refFor="ch" refForName="parTx3"/>
                  <dgm:constr type="l" for="ch" forName="desTx3"/>
                  <dgm:constr type="t" for="ch" forName="desTx3" refType="t" refFor="ch" refForName="parTx3"/>
                  <dgm:constr type="h" for="ch" forName="desTx3" refType="h" refFor="ch" refForName="parTx3"/>
                </dgm:constrLst>
              </dgm:if>
              <dgm:else name="Name31">
                <dgm:alg type="composite">
                  <dgm:param type="ar" val="1.4161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userD" refType="w" fact="0.02"/>
                  <dgm:constr type="ctrX" for="ch" forName="dot1" refType="w" fact="0.6316"/>
                  <dgm:constr type="ctrY" for="ch" forName="dot1" refType="h" fact="0.763"/>
                  <dgm:constr type="w" for="ch" forName="dot1" refType="userD"/>
                  <dgm:constr type="h" for="ch" forName="dot1" refType="userD"/>
                  <dgm:constr type="ctrX" for="ch" forName="dot2" refType="w" fact="0.6693"/>
                  <dgm:constr type="ctrY" for="ch" forName="dot2" refType="h" fact="0.7887"/>
                  <dgm:constr type="w" for="ch" forName="dot2" refType="userD"/>
                  <dgm:constr type="h" for="ch" forName="dot2" refType="userD"/>
                  <dgm:constr type="ctrX" for="ch" forName="dot3" refType="w" fact="0.7088"/>
                  <dgm:constr type="ctrY" for="ch" forName="dot3" refType="h" fact="0.809"/>
                  <dgm:constr type="w" for="ch" forName="dot3" refType="userD"/>
                  <dgm:constr type="h" for="ch" forName="dot3" refType="userD"/>
                  <dgm:constr type="ctrX" for="ch" forName="dot4" refType="w" fact="0.4506"/>
                  <dgm:constr type="ctrY" for="ch" forName="dot4" refType="h" fact="0.4655"/>
                  <dgm:constr type="w" for="ch" forName="dot4" refType="userD"/>
                  <dgm:constr type="h" for="ch" forName="dot4" refType="userD"/>
                  <dgm:constr type="ctrX" for="ch" forName="dot5" refType="w" fact="0.4658"/>
                  <dgm:constr type="ctrY" for="ch" forName="dot5" refType="h" fact="0.5178"/>
                  <dgm:constr type="w" for="ch" forName="dot5" refType="userD"/>
                  <dgm:constr type="h" for="ch" forName="dot5" refType="userD"/>
                  <dgm:constr type="ctrX" for="ch" forName="dotArrow1" refType="w" fact="0.4766"/>
                  <dgm:constr type="ctrY" for="ch" forName="dotArrow1" refType="h" fact="0.0718"/>
                  <dgm:constr type="w" for="ch" forName="dotArrow1" refType="userD"/>
                  <dgm:constr type="h" for="ch" forName="dotArrow1" refType="userD"/>
                  <dgm:constr type="ctrX" for="ch" forName="dotArrow2" refType="w" fact="0.4488"/>
                  <dgm:constr type="ctrY" for="ch" forName="dotArrow2" refType="h" fact="0.0468"/>
                  <dgm:constr type="w" for="ch" forName="dotArrow2" refType="userD"/>
                  <dgm:constr type="h" for="ch" forName="dotArrow2" refType="userD"/>
                  <dgm:constr type="ctrX" for="ch" forName="dotArrow3" refType="w" fact="0.421"/>
                  <dgm:constr type="ctrY" for="ch" forName="dotArrow3" refType="h" fact="0.0218"/>
                  <dgm:constr type="w" for="ch" forName="dotArrow3" refType="userD"/>
                  <dgm:constr type="h" for="ch" forName="dotArrow3" refType="userD"/>
                  <dgm:constr type="ctrX" for="ch" forName="dotArrow4" refType="w" fact="0.3932"/>
                  <dgm:constr type="ctrY" for="ch" forName="dotArrow4" refType="h" fact="0.0468"/>
                  <dgm:constr type="w" for="ch" forName="dotArrow4" refType="userD"/>
                  <dgm:constr type="h" for="ch" forName="dotArrow4" refType="userD"/>
                  <dgm:constr type="ctrX" for="ch" forName="dotArrow5" refType="w" fact="0.3654"/>
                  <dgm:constr type="ctrY" for="ch" forName="dotArrow5" refType="h" fact="0.0718"/>
                  <dgm:constr type="w" for="ch" forName="dotArrow5" refType="userD"/>
                  <dgm:constr type="h" for="ch" forName="dotArrow5" refType="userD"/>
                  <dgm:constr type="ctrX" for="ch" forName="dotArrow6" refType="w" fact="0.421"/>
                  <dgm:constr type="ctrY" for="ch" forName="dotArrow6" refType="h" fact="0.0745"/>
                  <dgm:constr type="w" for="ch" forName="dotArrow6" refType="userD"/>
                  <dgm:constr type="h" for="ch" forName="dotArrow6" refType="userD"/>
                  <dgm:constr type="ctrX" for="ch" forName="dotArrow7" refType="w" fact="0.421"/>
                  <dgm:constr type="ctrY" for="ch" forName="dotArrow7" refType="h" fact="0.1273"/>
                  <dgm:constr type="w" for="ch" forName="dotArrow7" refType="userD"/>
                  <dgm:constr type="h" for="ch" forName="dotArrow7" refType="userD"/>
                  <dgm:constr type="r" for="ch" forName="parTx1" refType="w" fact="0.8163"/>
                  <dgm:constr type="t" for="ch" forName="parTx1" refType="h" fact="0.8551"/>
                  <dgm:constr type="w" for="ch" forName="parTx1" refType="w" fact="0.4314"/>
                  <dgm:constr type="h" for="ch" forName="parTx1" refType="h" fact="0.1638"/>
                  <dgm:constr type="ctrX" for="ch" forName="picture1" refType="w" fact="0.8359"/>
                  <dgm:constr type="ctrY" for="ch" forName="picture1" refType="h" fact="0.8361"/>
                  <dgm:constr type="w" for="ch" forName="picture1" refType="w" fact="0.2"/>
                  <dgm:constr type="h" for="ch" forName="picture1" refType="h" fact="0.2832"/>
                  <dgm:constr type="r" for="ch" forName="parTx2" refType="w" fact="0.5388"/>
                  <dgm:constr type="t" for="ch" forName="parTx2" refType="h" fact="0.6424"/>
                  <dgm:constr type="w" for="ch" forName="parTx2" refType="w" fact="0.4314"/>
                  <dgm:constr type="h" for="ch" forName="parTx2" refType="h" fact="0.1638"/>
                  <dgm:constr type="ctrX" for="ch" forName="picture2" refType="w" fact="0.5584"/>
                  <dgm:constr type="ctrY" for="ch" forName="picture2" refType="h" fact="0.6234"/>
                  <dgm:constr type="w" for="ch" forName="picture2" refType="w" fact="0.2"/>
                  <dgm:constr type="h" for="ch" forName="picture2" refType="h" fact="0.2832"/>
                  <dgm:constr type="r" for="ch" forName="parTx3" refType="w" fact="0.4114"/>
                  <dgm:constr type="t" for="ch" forName="parTx3" refType="h" fact="0.3198"/>
                  <dgm:constr type="w" for="ch" forName="parTx3" refType="w" fact="0.4314"/>
                  <dgm:constr type="h" for="ch" forName="parTx3" refType="h" fact="0.1638"/>
                  <dgm:constr type="ctrX" for="ch" forName="picture3" refType="w" fact="0.431"/>
                  <dgm:constr type="ctrY" for="ch" forName="picture3" refType="h" fact="0.3008"/>
                  <dgm:constr type="w" for="ch" forName="picture3" refType="w" fact="0.2"/>
                  <dgm:constr type="h" for="ch" forName="picture3" refType="h" fact="0.2832"/>
                </dgm:constrLst>
              </dgm:else>
            </dgm:choose>
          </dgm:else>
        </dgm:choose>
      </dgm:if>
      <dgm:if name="Name32" axis="ch" ptType="node" func="cnt" op="equ" val="4">
        <dgm:choose name="Name33">
          <dgm:if name="Name34" func="var" arg="dir" op="equ" val="norm">
            <dgm:choose name="Name35">
              <dgm:if name="Name36" axis="des" func="maxDepth" op="gt" val="1">
                <dgm:alg type="composite">
                  <dgm:param type="ar" val="1.5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userD" refType="w" fact="0.0136"/>
                  <dgm:constr type="ctrX" for="ch" forName="dot1" refType="w" fact="0.3253"/>
                  <dgm:constr type="ctrY" for="ch" forName="dot1" refType="h" fact="0.8215"/>
                  <dgm:constr type="w" for="ch" forName="dot1" refType="userD"/>
                  <dgm:constr type="h" for="ch" forName="dot1" refType="userD"/>
                  <dgm:constr type="ctrX" for="ch" forName="dot2" refType="w" fact="0.2949"/>
                  <dgm:constr type="ctrY" for="ch" forName="dot2" refType="h" fact="0.843"/>
                  <dgm:constr type="w" for="ch" forName="dot2" refType="userD"/>
                  <dgm:constr type="h" for="ch" forName="dot2" refType="userD"/>
                  <dgm:constr type="ctrX" for="ch" forName="dot3" refType="w" fact="0.2635"/>
                  <dgm:constr type="ctrY" for="ch" forName="dot3" refType="h" fact="0.8607"/>
                  <dgm:constr type="w" for="ch" forName="dot3" refType="userD"/>
                  <dgm:constr type="h" for="ch" forName="dot3" refType="userD"/>
                  <dgm:constr type="ctrX" for="ch" forName="dot4" refType="w" fact="0.2313"/>
                  <dgm:constr type="ctrY" for="ch" forName="dot4" refType="h" fact="0.8745"/>
                  <dgm:constr type="w" for="ch" forName="dot4" refType="userD"/>
                  <dgm:constr type="h" for="ch" forName="dot4" refType="userD"/>
                  <dgm:constr type="ctrX" for="ch" forName="dot5" refType="w" fact="0.4675"/>
                  <dgm:constr type="ctrY" for="ch" forName="dot5" refType="h" fact="0.6419"/>
                  <dgm:constr type="w" for="ch" forName="dot5" refType="userD"/>
                  <dgm:constr type="h" for="ch" forName="dot5" refType="userD"/>
                  <dgm:constr type="ctrX" for="ch" forName="dot6" refType="w" fact="0.5486"/>
                  <dgm:constr type="ctrY" for="ch" forName="dot6" refType="h" fact="0.3784"/>
                  <dgm:constr type="w" for="ch" forName="dot6" refType="userD"/>
                  <dgm:constr type="h" for="ch" forName="dot6" refType="userD"/>
                  <dgm:constr type="ctrX" for="ch" forName="dotArrow1" refType="w" fact="0.5267"/>
                  <dgm:constr type="ctrY" for="ch" forName="dotArrow1" refType="h" fact="0.0496"/>
                  <dgm:constr type="w" for="ch" forName="dotArrow1" refType="userD"/>
                  <dgm:constr type="h" for="ch" forName="dotArrow1" refType="userD"/>
                  <dgm:constr type="ctrX" for="ch" forName="dotArrow2" refType="w" fact="0.5462"/>
                  <dgm:constr type="ctrY" for="ch" forName="dotArrow2" refType="h" fact="0.0282"/>
                  <dgm:constr type="w" for="ch" forName="dotArrow2" refType="userD"/>
                  <dgm:constr type="h" for="ch" forName="dotArrow2" refType="userD"/>
                  <dgm:constr type="ctrX" for="ch" forName="dotArrow3" refType="w" fact="0.5657"/>
                  <dgm:constr type="ctrY" for="ch" forName="dotArrow3" refType="h" fact="0.0068"/>
                  <dgm:constr type="w" for="ch" forName="dotArrow3" refType="userD"/>
                  <dgm:constr type="h" for="ch" forName="dotArrow3" refType="userD"/>
                  <dgm:constr type="ctrX" for="ch" forName="dotArrow4" refType="w" fact="0.5851"/>
                  <dgm:constr type="ctrY" for="ch" forName="dotArrow4" refType="h" fact="0.0282"/>
                  <dgm:constr type="w" for="ch" forName="dotArrow4" refType="userD"/>
                  <dgm:constr type="h" for="ch" forName="dotArrow4" refType="userD"/>
                  <dgm:constr type="ctrX" for="ch" forName="dotArrow5" refType="w" fact="0.6046"/>
                  <dgm:constr type="ctrY" for="ch" forName="dotArrow5" refType="h" fact="0.0496"/>
                  <dgm:constr type="w" for="ch" forName="dotArrow5" refType="userD"/>
                  <dgm:constr type="h" for="ch" forName="dotArrow5" refType="userD"/>
                  <dgm:constr type="ctrX" for="ch" forName="dotArrow6" refType="w" fact="0.5657"/>
                  <dgm:constr type="ctrY" for="ch" forName="dotArrow6" refType="h" fact="0.052"/>
                  <dgm:constr type="w" for="ch" forName="dotArrow6" refType="userD"/>
                  <dgm:constr type="h" for="ch" forName="dotArrow6" refType="userD"/>
                  <dgm:constr type="ctrX" for="ch" forName="dotArrow7" refType="w" fact="0.5657"/>
                  <dgm:constr type="ctrY" for="ch" forName="dotArrow7" refType="h" fact="0.0972"/>
                  <dgm:constr type="w" for="ch" forName="dotArrow7" refType="userD"/>
                  <dgm:constr type="h" for="ch" forName="dotArrow7" refType="userD"/>
                  <dgm:constr type="l" for="ch" forName="parTx1" refType="w" fact="0.1466"/>
                  <dgm:constr type="t" for="ch" forName="parTx1" refType="h" fact="0.9095"/>
                  <dgm:constr type="w" for="ch" forName="parTx1" refType="w" fact="0.294"/>
                  <dgm:constr type="h" for="ch" forName="parTx1" refType="h" fact="0.1222"/>
                  <dgm:constr type="ctrX" for="ch" forName="picture1" refType="w" fact="0.1333"/>
                  <dgm:constr type="ctrY" for="ch" forName="picture1" refType="h" fact="0.8922"/>
                  <dgm:constr type="w" for="ch" forName="picture1" refType="w" fact="0.1363"/>
                  <dgm:constr type="h" for="ch" forName="picture1" refType="h" fact="0.2113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  <dgm:constr type="l" for="ch" forName="parTx2" refType="w" fact="0.4105"/>
                  <dgm:constr type="t" for="ch" forName="parTx2" refType="h" fact="0.762"/>
                  <dgm:constr type="w" for="ch" forName="parTx2" refType="w" fact="0.294"/>
                  <dgm:constr type="h" for="ch" forName="parTx2" refType="h" fact="0.1222"/>
                  <dgm:constr type="ctrX" for="ch" forName="picture2" refType="w" fact="0.3972"/>
                  <dgm:constr type="ctrY" for="ch" forName="picture2" refType="h" fact="0.7447"/>
                  <dgm:constr type="w" for="ch" forName="picture2" refType="w" fact="0.1363"/>
                  <dgm:constr type="h" for="ch" forName="picture2" refType="h" fact="0.2113"/>
                  <dgm:constr type="l" for="ch" forName="desTx2" refType="r" refFor="ch" refForName="parTx2"/>
                  <dgm:constr type="r" for="ch" forName="desTx2" refType="w"/>
                  <dgm:constr type="t" for="ch" forName="desTx2" refType="t" refFor="ch" refForName="parTx2"/>
                  <dgm:constr type="h" for="ch" forName="desTx2" refType="h" refFor="ch" refForName="parTx2"/>
                  <dgm:constr type="l" for="ch" forName="parTx3" refType="w" fact="0.5229"/>
                  <dgm:constr type="t" for="ch" forName="parTx3" refType="h" fact="0.5294"/>
                  <dgm:constr type="w" for="ch" forName="parTx3" refType="w" fact="0.294"/>
                  <dgm:constr type="h" for="ch" forName="parTx3" refType="h" fact="0.1222"/>
                  <dgm:constr type="ctrX" for="ch" forName="picture3" refType="w" fact="0.5095"/>
                  <dgm:constr type="ctrY" for="ch" forName="picture3" refType="h" fact="0.5121"/>
                  <dgm:constr type="w" for="ch" forName="picture3" refType="w" fact="0.1363"/>
                  <dgm:constr type="h" for="ch" forName="picture3" refType="h" fact="0.2113"/>
                  <dgm:constr type="l" for="ch" forName="desTx3" refType="r" refFor="ch" refForName="parTx3"/>
                  <dgm:constr type="r" for="ch" forName="desTx3" refType="w"/>
                  <dgm:constr type="t" for="ch" forName="desTx3" refType="t" refFor="ch" refForName="parTx3"/>
                  <dgm:constr type="h" for="ch" forName="desTx3" refType="h" refFor="ch" refForName="parTx3"/>
                  <dgm:constr type="l" for="ch" forName="parTx4" refType="w" fact="0.5722"/>
                  <dgm:constr type="t" for="ch" forName="parTx4" refType="h" fact="0.2523"/>
                  <dgm:constr type="w" for="ch" forName="parTx4" refType="w" fact="0.294"/>
                  <dgm:constr type="h" for="ch" forName="parTx4" refType="h" fact="0.1222"/>
                  <dgm:constr type="ctrX" for="ch" forName="picture4" refType="w" fact="0.5588"/>
                  <dgm:constr type="ctrY" for="ch" forName="picture4" refType="h" fact="0.235"/>
                  <dgm:constr type="w" for="ch" forName="picture4" refType="w" fact="0.1363"/>
                  <dgm:constr type="h" for="ch" forName="picture4" refType="h" fact="0.2113"/>
                  <dgm:constr type="l" for="ch" forName="desTx4" refType="r" refFor="ch" refForName="parTx4"/>
                  <dgm:constr type="r" for="ch" forName="desTx4" refType="w"/>
                  <dgm:constr type="t" for="ch" forName="desTx4" refType="t" refFor="ch" refForName="parTx4"/>
                  <dgm:constr type="h" for="ch" forName="desTx4" refType="h" refFor="ch" refForName="parTx4"/>
                </dgm:constrLst>
              </dgm:if>
              <dgm:else name="Name37">
                <dgm:alg type="composite">
                  <dgm:param type="ar" val="1.267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userD" refType="w" fact="0.0167"/>
                  <dgm:constr type="ctrX" for="ch" forName="dot1" refType="w" fact="0.3978"/>
                  <dgm:constr type="ctrY" for="ch" forName="dot1" refType="h" fact="0.8215"/>
                  <dgm:constr type="w" for="ch" forName="dot1" refType="userD"/>
                  <dgm:constr type="h" for="ch" forName="dot1" refType="userD"/>
                  <dgm:constr type="ctrX" for="ch" forName="dot2" refType="w" fact="0.3606"/>
                  <dgm:constr type="ctrY" for="ch" forName="dot2" refType="h" fact="0.843"/>
                  <dgm:constr type="w" for="ch" forName="dot2" refType="userD"/>
                  <dgm:constr type="h" for="ch" forName="dot2" refType="userD"/>
                  <dgm:constr type="ctrX" for="ch" forName="dot3" refType="w" fact="0.3223"/>
                  <dgm:constr type="ctrY" for="ch" forName="dot3" refType="h" fact="0.8607"/>
                  <dgm:constr type="w" for="ch" forName="dot3" refType="userD"/>
                  <dgm:constr type="h" for="ch" forName="dot3" refType="userD"/>
                  <dgm:constr type="ctrX" for="ch" forName="dot4" refType="w" fact="0.2829"/>
                  <dgm:constr type="ctrY" for="ch" forName="dot4" refType="h" fact="0.8745"/>
                  <dgm:constr type="w" for="ch" forName="dot4" refType="userD"/>
                  <dgm:constr type="h" for="ch" forName="dot4" refType="userD"/>
                  <dgm:constr type="ctrX" for="ch" forName="dot5" refType="w" fact="0.5717"/>
                  <dgm:constr type="ctrY" for="ch" forName="dot5" refType="h" fact="0.6419"/>
                  <dgm:constr type="w" for="ch" forName="dot5" refType="userD"/>
                  <dgm:constr type="h" for="ch" forName="dot5" refType="userD"/>
                  <dgm:constr type="ctrX" for="ch" forName="dot6" refType="w" fact="0.6709"/>
                  <dgm:constr type="ctrY" for="ch" forName="dot6" refType="h" fact="0.3784"/>
                  <dgm:constr type="w" for="ch" forName="dot6" refType="userD"/>
                  <dgm:constr type="h" for="ch" forName="dot6" refType="userD"/>
                  <dgm:constr type="ctrX" for="ch" forName="dotArrow1" refType="w" fact="0.6441"/>
                  <dgm:constr type="ctrY" for="ch" forName="dotArrow1" refType="h" fact="0.0496"/>
                  <dgm:constr type="w" for="ch" forName="dotArrow1" refType="userD"/>
                  <dgm:constr type="h" for="ch" forName="dotArrow1" refType="userD"/>
                  <dgm:constr type="ctrX" for="ch" forName="dotArrow2" refType="w" fact="0.6679"/>
                  <dgm:constr type="ctrY" for="ch" forName="dotArrow2" refType="h" fact="0.0282"/>
                  <dgm:constr type="w" for="ch" forName="dotArrow2" refType="userD"/>
                  <dgm:constr type="h" for="ch" forName="dotArrow2" refType="userD"/>
                  <dgm:constr type="ctrX" for="ch" forName="dotArrow3" refType="w" fact="0.6917"/>
                  <dgm:constr type="ctrY" for="ch" forName="dotArrow3" refType="h" fact="0.0068"/>
                  <dgm:constr type="w" for="ch" forName="dotArrow3" refType="userD"/>
                  <dgm:constr type="h" for="ch" forName="dotArrow3" refType="userD"/>
                  <dgm:constr type="ctrX" for="ch" forName="dotArrow4" refType="w" fact="0.7155"/>
                  <dgm:constr type="ctrY" for="ch" forName="dotArrow4" refType="h" fact="0.0282"/>
                  <dgm:constr type="w" for="ch" forName="dotArrow4" refType="userD"/>
                  <dgm:constr type="h" for="ch" forName="dotArrow4" refType="userD"/>
                  <dgm:constr type="ctrX" for="ch" forName="dotArrow5" refType="w" fact="0.7394"/>
                  <dgm:constr type="ctrY" for="ch" forName="dotArrow5" refType="h" fact="0.0496"/>
                  <dgm:constr type="w" for="ch" forName="dotArrow5" refType="userD"/>
                  <dgm:constr type="h" for="ch" forName="dotArrow5" refType="userD"/>
                  <dgm:constr type="ctrX" for="ch" forName="dotArrow6" refType="w" fact="0.6917"/>
                  <dgm:constr type="ctrY" for="ch" forName="dotArrow6" refType="h" fact="0.052"/>
                  <dgm:constr type="w" for="ch" forName="dotArrow6" refType="userD"/>
                  <dgm:constr type="h" for="ch" forName="dotArrow6" refType="userD"/>
                  <dgm:constr type="ctrX" for="ch" forName="dotArrow7" refType="w" fact="0.6917"/>
                  <dgm:constr type="ctrY" for="ch" forName="dotArrow7" refType="h" fact="0.0972"/>
                  <dgm:constr type="w" for="ch" forName="dotArrow7" refType="userD"/>
                  <dgm:constr type="h" for="ch" forName="dotArrow7" refType="userD"/>
                  <dgm:constr type="l" for="ch" forName="parTx1" refType="w" fact="0.1793"/>
                  <dgm:constr type="t" for="ch" forName="parTx1" refType="h" fact="0.9064"/>
                  <dgm:constr type="w" for="ch" forName="parTx1" refType="w" fact="0.3595"/>
                  <dgm:constr type="h" for="ch" forName="parTx1" refType="h" fact="0.1222"/>
                  <dgm:constr type="ctrX" for="ch" forName="picture1" refType="w" fact="0.163"/>
                  <dgm:constr type="ctrY" for="ch" forName="picture1" refType="h" fact="0.8922"/>
                  <dgm:constr type="w" for="ch" forName="picture1" refType="w" fact="0.1667"/>
                  <dgm:constr type="h" for="ch" forName="picture1" refType="h" fact="0.2113"/>
                  <dgm:constr type="l" for="ch" forName="parTx2" refType="w" fact="0.502"/>
                  <dgm:constr type="t" for="ch" forName="parTx2" refType="h" fact="0.7589"/>
                  <dgm:constr type="w" for="ch" forName="parTx2" refType="w" fact="0.3595"/>
                  <dgm:constr type="h" for="ch" forName="parTx2" refType="h" fact="0.1222"/>
                  <dgm:constr type="ctrX" for="ch" forName="picture2" refType="w" fact="0.4857"/>
                  <dgm:constr type="ctrY" for="ch" forName="picture2" refType="h" fact="0.7447"/>
                  <dgm:constr type="w" for="ch" forName="picture2" refType="w" fact="0.1667"/>
                  <dgm:constr type="h" for="ch" forName="picture2" refType="h" fact="0.2113"/>
                  <dgm:constr type="l" for="ch" forName="parTx3" refType="w" fact="0.6394"/>
                  <dgm:constr type="t" for="ch" forName="parTx3" refType="h" fact="0.5263"/>
                  <dgm:constr type="w" for="ch" forName="parTx3" refType="w" fact="0.3595"/>
                  <dgm:constr type="h" for="ch" forName="parTx3" refType="h" fact="0.1222"/>
                  <dgm:constr type="ctrX" for="ch" forName="picture3" refType="w" fact="0.6231"/>
                  <dgm:constr type="ctrY" for="ch" forName="picture3" refType="h" fact="0.5121"/>
                  <dgm:constr type="w" for="ch" forName="picture3" refType="w" fact="0.1667"/>
                  <dgm:constr type="h" for="ch" forName="picture3" refType="h" fact="0.2113"/>
                  <dgm:constr type="l" for="ch" forName="parTx4" refType="w" fact="0.6997"/>
                  <dgm:constr type="t" for="ch" forName="parTx4" refType="h" fact="0.2492"/>
                  <dgm:constr type="w" for="ch" forName="parTx4" refType="w" fact="0.3595"/>
                  <dgm:constr type="h" for="ch" forName="parTx4" refType="h" fact="0.1222"/>
                  <dgm:constr type="ctrX" for="ch" forName="picture4" refType="w" fact="0.6834"/>
                  <dgm:constr type="ctrY" for="ch" forName="picture4" refType="h" fact="0.235"/>
                  <dgm:constr type="w" for="ch" forName="picture4" refType="w" fact="0.1667"/>
                  <dgm:constr type="h" for="ch" forName="picture4" refType="h" fact="0.2113"/>
                </dgm:constrLst>
              </dgm:else>
            </dgm:choose>
          </dgm:if>
          <dgm:else name="Name38">
            <dgm:choose name="Name39">
              <dgm:if name="Name40" axis="des" func="maxDepth" op="gt" val="1">
                <dgm:alg type="composite">
                  <dgm:param type="ar" val="1.5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userD" refType="w" fact="0.0136"/>
                  <dgm:constr type="ctrX" for="ch" forName="dot1" refType="w" fact="0.6747"/>
                  <dgm:constr type="ctrY" for="ch" forName="dot1" refType="h" fact="0.8215"/>
                  <dgm:constr type="w" for="ch" forName="dot1" refType="userD"/>
                  <dgm:constr type="h" for="ch" forName="dot1" refType="userD"/>
                  <dgm:constr type="ctrX" for="ch" forName="dot2" refType="w" fact="0.7051"/>
                  <dgm:constr type="ctrY" for="ch" forName="dot2" refType="h" fact="0.843"/>
                  <dgm:constr type="w" for="ch" forName="dot2" refType="userD"/>
                  <dgm:constr type="h" for="ch" forName="dot2" refType="userD"/>
                  <dgm:constr type="ctrX" for="ch" forName="dot3" refType="w" fact="0.7365"/>
                  <dgm:constr type="ctrY" for="ch" forName="dot3" refType="h" fact="0.8607"/>
                  <dgm:constr type="w" for="ch" forName="dot3" refType="userD"/>
                  <dgm:constr type="h" for="ch" forName="dot3" refType="userD"/>
                  <dgm:constr type="ctrX" for="ch" forName="dot4" refType="w" fact="0.7687"/>
                  <dgm:constr type="ctrY" for="ch" forName="dot4" refType="h" fact="0.8745"/>
                  <dgm:constr type="w" for="ch" forName="dot4" refType="userD"/>
                  <dgm:constr type="h" for="ch" forName="dot4" refType="userD"/>
                  <dgm:constr type="ctrX" for="ch" forName="dot5" refType="w" fact="0.5325"/>
                  <dgm:constr type="ctrY" for="ch" forName="dot5" refType="h" fact="0.6419"/>
                  <dgm:constr type="w" for="ch" forName="dot5" refType="userD"/>
                  <dgm:constr type="h" for="ch" forName="dot5" refType="userD"/>
                  <dgm:constr type="ctrX" for="ch" forName="dot6" refType="w" fact="0.4514"/>
                  <dgm:constr type="ctrY" for="ch" forName="dot6" refType="h" fact="0.3784"/>
                  <dgm:constr type="w" for="ch" forName="dot6" refType="userD"/>
                  <dgm:constr type="h" for="ch" forName="dot6" refType="userD"/>
                  <dgm:constr type="ctrX" for="ch" forName="dotArrow1" refType="w" fact="0.4733"/>
                  <dgm:constr type="ctrY" for="ch" forName="dotArrow1" refType="h" fact="0.0496"/>
                  <dgm:constr type="w" for="ch" forName="dotArrow1" refType="userD"/>
                  <dgm:constr type="h" for="ch" forName="dotArrow1" refType="userD"/>
                  <dgm:constr type="ctrX" for="ch" forName="dotArrow2" refType="w" fact="0.4538"/>
                  <dgm:constr type="ctrY" for="ch" forName="dotArrow2" refType="h" fact="0.0282"/>
                  <dgm:constr type="w" for="ch" forName="dotArrow2" refType="userD"/>
                  <dgm:constr type="h" for="ch" forName="dotArrow2" refType="userD"/>
                  <dgm:constr type="ctrX" for="ch" forName="dotArrow3" refType="w" fact="0.4343"/>
                  <dgm:constr type="ctrY" for="ch" forName="dotArrow3" refType="h" fact="0.0068"/>
                  <dgm:constr type="w" for="ch" forName="dotArrow3" refType="userD"/>
                  <dgm:constr type="h" for="ch" forName="dotArrow3" refType="userD"/>
                  <dgm:constr type="ctrX" for="ch" forName="dotArrow4" refType="w" fact="0.4149"/>
                  <dgm:constr type="ctrY" for="ch" forName="dotArrow4" refType="h" fact="0.0282"/>
                  <dgm:constr type="w" for="ch" forName="dotArrow4" refType="userD"/>
                  <dgm:constr type="h" for="ch" forName="dotArrow4" refType="userD"/>
                  <dgm:constr type="ctrX" for="ch" forName="dotArrow5" refType="w" fact="0.3954"/>
                  <dgm:constr type="ctrY" for="ch" forName="dotArrow5" refType="h" fact="0.0496"/>
                  <dgm:constr type="w" for="ch" forName="dotArrow5" refType="userD"/>
                  <dgm:constr type="h" for="ch" forName="dotArrow5" refType="userD"/>
                  <dgm:constr type="ctrX" for="ch" forName="dotArrow6" refType="w" fact="0.4343"/>
                  <dgm:constr type="ctrY" for="ch" forName="dotArrow6" refType="h" fact="0.052"/>
                  <dgm:constr type="w" for="ch" forName="dotArrow6" refType="userD"/>
                  <dgm:constr type="h" for="ch" forName="dotArrow6" refType="userD"/>
                  <dgm:constr type="ctrX" for="ch" forName="dotArrow7" refType="w" fact="0.4343"/>
                  <dgm:constr type="ctrY" for="ch" forName="dotArrow7" refType="h" fact="0.0972"/>
                  <dgm:constr type="w" for="ch" forName="dotArrow7" refType="userD"/>
                  <dgm:constr type="h" for="ch" forName="dotArrow7" refType="userD"/>
                  <dgm:constr type="r" for="ch" forName="parTx1" refType="w" fact="0.8534"/>
                  <dgm:constr type="t" for="ch" forName="parTx1" refType="h" fact="0.9095"/>
                  <dgm:constr type="w" for="ch" forName="parTx1" refType="w" fact="0.294"/>
                  <dgm:constr type="h" for="ch" forName="parTx1" refType="h" fact="0.1222"/>
                  <dgm:constr type="ctrX" for="ch" forName="picture1" refType="w" fact="0.8667"/>
                  <dgm:constr type="ctrY" for="ch" forName="picture1" refType="h" fact="0.8922"/>
                  <dgm:constr type="w" for="ch" forName="picture1" refType="w" fact="0.1363"/>
                  <dgm:constr type="h" for="ch" forName="picture1" refType="h" fact="0.2113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  <dgm:constr type="r" for="ch" forName="parTx2" refType="w" fact="0.5895"/>
                  <dgm:constr type="t" for="ch" forName="parTx2" refType="h" fact="0.762"/>
                  <dgm:constr type="w" for="ch" forName="parTx2" refType="w" fact="0.294"/>
                  <dgm:constr type="h" for="ch" forName="parTx2" refType="h" fact="0.1222"/>
                  <dgm:constr type="ctrX" for="ch" forName="picture2" refType="w" fact="0.6028"/>
                  <dgm:constr type="ctrY" for="ch" forName="picture2" refType="h" fact="0.7447"/>
                  <dgm:constr type="w" for="ch" forName="picture2" refType="w" fact="0.1363"/>
                  <dgm:constr type="h" for="ch" forName="picture2" refType="h" fact="0.2113"/>
                  <dgm:constr type="r" for="ch" forName="desTx2" refType="l" refFor="ch" refForName="parTx2"/>
                  <dgm:constr type="l" for="ch" forName="desTx2"/>
                  <dgm:constr type="t" for="ch" forName="desTx2" refType="t" refFor="ch" refForName="parTx2"/>
                  <dgm:constr type="h" for="ch" forName="desTx2" refType="h" refFor="ch" refForName="parTx2"/>
                  <dgm:constr type="r" for="ch" forName="parTx3" refType="w" fact="0.4771"/>
                  <dgm:constr type="t" for="ch" forName="parTx3" refType="h" fact="0.5294"/>
                  <dgm:constr type="w" for="ch" forName="parTx3" refType="w" fact="0.294"/>
                  <dgm:constr type="h" for="ch" forName="parTx3" refType="h" fact="0.1222"/>
                  <dgm:constr type="ctrX" for="ch" forName="picture3" refType="w" fact="0.4905"/>
                  <dgm:constr type="ctrY" for="ch" forName="picture3" refType="h" fact="0.5121"/>
                  <dgm:constr type="w" for="ch" forName="picture3" refType="w" fact="0.1363"/>
                  <dgm:constr type="h" for="ch" forName="picture3" refType="h" fact="0.2113"/>
                  <dgm:constr type="r" for="ch" forName="desTx3" refType="l" refFor="ch" refForName="parTx3"/>
                  <dgm:constr type="l" for="ch" forName="desTx3"/>
                  <dgm:constr type="t" for="ch" forName="desTx3" refType="t" refFor="ch" refForName="parTx3"/>
                  <dgm:constr type="h" for="ch" forName="desTx3" refType="h" refFor="ch" refForName="parTx3"/>
                  <dgm:constr type="r" for="ch" forName="parTx4" refType="w" fact="0.4278"/>
                  <dgm:constr type="t" for="ch" forName="parTx4" refType="h" fact="0.2523"/>
                  <dgm:constr type="w" for="ch" forName="parTx4" refType="w" fact="0.294"/>
                  <dgm:constr type="h" for="ch" forName="parTx4" refType="h" fact="0.1222"/>
                  <dgm:constr type="ctrX" for="ch" forName="picture4" refType="w" fact="0.4412"/>
                  <dgm:constr type="ctrY" for="ch" forName="picture4" refType="h" fact="0.235"/>
                  <dgm:constr type="w" for="ch" forName="picture4" refType="w" fact="0.1363"/>
                  <dgm:constr type="h" for="ch" forName="picture4" refType="h" fact="0.2113"/>
                  <dgm:constr type="r" for="ch" forName="desTx4" refType="l" refFor="ch" refForName="parTx4"/>
                  <dgm:constr type="l" for="ch" forName="desTx4"/>
                  <dgm:constr type="t" for="ch" forName="desTx4" refType="t" refFor="ch" refForName="parTx4"/>
                  <dgm:constr type="h" for="ch" forName="desTx4" refType="h" refFor="ch" refForName="parTx4"/>
                </dgm:constrLst>
              </dgm:if>
              <dgm:else name="Name41">
                <dgm:alg type="composite">
                  <dgm:param type="ar" val="1.267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userD" refType="w" fact="0.0167"/>
                  <dgm:constr type="ctrX" for="ch" forName="dot1" refType="w" fact="0.6022"/>
                  <dgm:constr type="ctrY" for="ch" forName="dot1" refType="h" fact="0.8215"/>
                  <dgm:constr type="w" for="ch" forName="dot1" refType="userD"/>
                  <dgm:constr type="h" for="ch" forName="dot1" refType="userD"/>
                  <dgm:constr type="ctrX" for="ch" forName="dot2" refType="w" fact="0.6394"/>
                  <dgm:constr type="ctrY" for="ch" forName="dot2" refType="h" fact="0.843"/>
                  <dgm:constr type="w" for="ch" forName="dot2" refType="userD"/>
                  <dgm:constr type="h" for="ch" forName="dot2" refType="userD"/>
                  <dgm:constr type="ctrX" for="ch" forName="dot3" refType="w" fact="0.6777"/>
                  <dgm:constr type="ctrY" for="ch" forName="dot3" refType="h" fact="0.8607"/>
                  <dgm:constr type="w" for="ch" forName="dot3" refType="userD"/>
                  <dgm:constr type="h" for="ch" forName="dot3" refType="userD"/>
                  <dgm:constr type="ctrX" for="ch" forName="dot4" refType="w" fact="0.7171"/>
                  <dgm:constr type="ctrY" for="ch" forName="dot4" refType="h" fact="0.8745"/>
                  <dgm:constr type="w" for="ch" forName="dot4" refType="userD"/>
                  <dgm:constr type="h" for="ch" forName="dot4" refType="userD"/>
                  <dgm:constr type="ctrX" for="ch" forName="dot5" refType="w" fact="0.4283"/>
                  <dgm:constr type="ctrY" for="ch" forName="dot5" refType="h" fact="0.6419"/>
                  <dgm:constr type="w" for="ch" forName="dot5" refType="userD"/>
                  <dgm:constr type="h" for="ch" forName="dot5" refType="userD"/>
                  <dgm:constr type="ctrX" for="ch" forName="dot6" refType="w" fact="0.3291"/>
                  <dgm:constr type="ctrY" for="ch" forName="dot6" refType="h" fact="0.3784"/>
                  <dgm:constr type="w" for="ch" forName="dot6" refType="userD"/>
                  <dgm:constr type="h" for="ch" forName="dot6" refType="userD"/>
                  <dgm:constr type="ctrX" for="ch" forName="dotArrow1" refType="w" fact="0.3559"/>
                  <dgm:constr type="ctrY" for="ch" forName="dotArrow1" refType="h" fact="0.0496"/>
                  <dgm:constr type="w" for="ch" forName="dotArrow1" refType="userD"/>
                  <dgm:constr type="h" for="ch" forName="dotArrow1" refType="userD"/>
                  <dgm:constr type="ctrX" for="ch" forName="dotArrow2" refType="w" fact="0.3321"/>
                  <dgm:constr type="ctrY" for="ch" forName="dotArrow2" refType="h" fact="0.0282"/>
                  <dgm:constr type="w" for="ch" forName="dotArrow2" refType="userD"/>
                  <dgm:constr type="h" for="ch" forName="dotArrow2" refType="userD"/>
                  <dgm:constr type="ctrX" for="ch" forName="dotArrow3" refType="w" fact="0.3083"/>
                  <dgm:constr type="ctrY" for="ch" forName="dotArrow3" refType="h" fact="0.0068"/>
                  <dgm:constr type="w" for="ch" forName="dotArrow3" refType="userD"/>
                  <dgm:constr type="h" for="ch" forName="dotArrow3" refType="userD"/>
                  <dgm:constr type="ctrX" for="ch" forName="dotArrow4" refType="w" fact="0.2845"/>
                  <dgm:constr type="ctrY" for="ch" forName="dotArrow4" refType="h" fact="0.0282"/>
                  <dgm:constr type="w" for="ch" forName="dotArrow4" refType="userD"/>
                  <dgm:constr type="h" for="ch" forName="dotArrow4" refType="userD"/>
                  <dgm:constr type="ctrX" for="ch" forName="dotArrow5" refType="w" fact="0.2606"/>
                  <dgm:constr type="ctrY" for="ch" forName="dotArrow5" refType="h" fact="0.0496"/>
                  <dgm:constr type="w" for="ch" forName="dotArrow5" refType="userD"/>
                  <dgm:constr type="h" for="ch" forName="dotArrow5" refType="userD"/>
                  <dgm:constr type="ctrX" for="ch" forName="dotArrow6" refType="w" fact="0.3083"/>
                  <dgm:constr type="ctrY" for="ch" forName="dotArrow6" refType="h" fact="0.052"/>
                  <dgm:constr type="w" for="ch" forName="dotArrow6" refType="userD"/>
                  <dgm:constr type="h" for="ch" forName="dotArrow6" refType="userD"/>
                  <dgm:constr type="ctrX" for="ch" forName="dotArrow7" refType="w" fact="0.3083"/>
                  <dgm:constr type="ctrY" for="ch" forName="dotArrow7" refType="h" fact="0.0972"/>
                  <dgm:constr type="w" for="ch" forName="dotArrow7" refType="userD"/>
                  <dgm:constr type="h" for="ch" forName="dotArrow7" refType="userD"/>
                  <dgm:constr type="r" for="ch" forName="parTx1" refType="w" fact="0.8207"/>
                  <dgm:constr type="t" for="ch" forName="parTx1" refType="h" fact="0.9064"/>
                  <dgm:constr type="w" for="ch" forName="parTx1" refType="w" fact="0.3595"/>
                  <dgm:constr type="h" for="ch" forName="parTx1" refType="h" fact="0.1222"/>
                  <dgm:constr type="ctrX" for="ch" forName="picture1" refType="w" fact="0.837"/>
                  <dgm:constr type="ctrY" for="ch" forName="picture1" refType="h" fact="0.8922"/>
                  <dgm:constr type="w" for="ch" forName="picture1" refType="w" fact="0.1667"/>
                  <dgm:constr type="h" for="ch" forName="picture1" refType="h" fact="0.2113"/>
                  <dgm:constr type="r" for="ch" forName="parTx2" refType="w" fact="0.498"/>
                  <dgm:constr type="t" for="ch" forName="parTx2" refType="h" fact="0.7589"/>
                  <dgm:constr type="w" for="ch" forName="parTx2" refType="w" fact="0.3595"/>
                  <dgm:constr type="h" for="ch" forName="parTx2" refType="h" fact="0.1222"/>
                  <dgm:constr type="ctrX" for="ch" forName="picture2" refType="w" fact="0.5143"/>
                  <dgm:constr type="ctrY" for="ch" forName="picture2" refType="h" fact="0.7447"/>
                  <dgm:constr type="w" for="ch" forName="picture2" refType="w" fact="0.1667"/>
                  <dgm:constr type="h" for="ch" forName="picture2" refType="h" fact="0.2113"/>
                  <dgm:constr type="r" for="ch" forName="parTx3" refType="w" fact="0.3606"/>
                  <dgm:constr type="t" for="ch" forName="parTx3" refType="h" fact="0.5263"/>
                  <dgm:constr type="w" for="ch" forName="parTx3" refType="w" fact="0.3595"/>
                  <dgm:constr type="h" for="ch" forName="parTx3" refType="h" fact="0.1222"/>
                  <dgm:constr type="ctrX" for="ch" forName="picture3" refType="w" fact="0.3769"/>
                  <dgm:constr type="ctrY" for="ch" forName="picture3" refType="h" fact="0.5121"/>
                  <dgm:constr type="w" for="ch" forName="picture3" refType="w" fact="0.1667"/>
                  <dgm:constr type="h" for="ch" forName="picture3" refType="h" fact="0.2113"/>
                  <dgm:constr type="r" for="ch" forName="parTx4" refType="w" fact="0.3003"/>
                  <dgm:constr type="t" for="ch" forName="parTx4" refType="h" fact="0.2492"/>
                  <dgm:constr type="w" for="ch" forName="parTx4" refType="w" fact="0.3595"/>
                  <dgm:constr type="h" for="ch" forName="parTx4" refType="h" fact="0.1222"/>
                  <dgm:constr type="ctrX" for="ch" forName="picture4" refType="w" fact="0.3166"/>
                  <dgm:constr type="ctrY" for="ch" forName="picture4" refType="h" fact="0.235"/>
                  <dgm:constr type="w" for="ch" forName="picture4" refType="w" fact="0.1667"/>
                  <dgm:constr type="h" for="ch" forName="picture4" refType="h" fact="0.2113"/>
                </dgm:constrLst>
              </dgm:else>
            </dgm:choose>
          </dgm:else>
        </dgm:choose>
      </dgm:if>
      <dgm:if name="Name42" axis="ch" ptType="node" func="cnt" op="equ" val="5">
        <dgm:choose name="Name43">
          <dgm:if name="Name44" func="var" arg="dir" op="equ" val="norm">
            <dgm:choose name="Name45">
              <dgm:if name="Name46" axis="des" func="maxDepth" op="gt" val="1">
                <dgm:alg type="composite">
                  <dgm:param type="ar" val="1.41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primFontSz" for="ch" forName="desTx5" refType="primFontSz" refFor="ch" refForName="desTx1" op="equ"/>
                  <dgm:constr type="userD" refType="w" fact="0.0118"/>
                  <dgm:constr type="ctrX" for="ch" forName="dot1" refType="w" fact="0.3263"/>
                  <dgm:constr type="ctrY" for="ch" forName="dot1" refType="h" fact="0.8674"/>
                  <dgm:constr type="w" for="ch" forName="dot1" refType="userD"/>
                  <dgm:constr type="h" for="ch" forName="dot1" refType="userD"/>
                  <dgm:constr type="ctrX" for="ch" forName="dot2" refType="w" fact="0.3001"/>
                  <dgm:constr type="ctrY" for="ch" forName="dot2" refType="h" fact="0.8824"/>
                  <dgm:constr type="w" for="ch" forName="dot2" refType="userD"/>
                  <dgm:constr type="h" for="ch" forName="dot2" refType="userD"/>
                  <dgm:constr type="ctrX" for="ch" forName="dot3" refType="w" fact="0.2733"/>
                  <dgm:constr type="ctrY" for="ch" forName="dot3" refType="h" fact="0.8948"/>
                  <dgm:constr type="w" for="ch" forName="dot3" refType="userD"/>
                  <dgm:constr type="h" for="ch" forName="dot3" refType="userD"/>
                  <dgm:constr type="ctrX" for="ch" forName="dot4" refType="w" fact="0.2462"/>
                  <dgm:constr type="ctrY" for="ch" forName="dot4" refType="h" fact="0.9044"/>
                  <dgm:constr type="w" for="ch" forName="dot4" refType="userD"/>
                  <dgm:constr type="h" for="ch" forName="dot4" refType="userD"/>
                  <dgm:constr type="ctrX" for="ch" forName="dot5" refType="w" fact="0.4691"/>
                  <dgm:constr type="ctrY" for="ch" forName="dot5" refType="h" fact="0.7222"/>
                  <dgm:constr type="w" for="ch" forName="dot5" refType="userD"/>
                  <dgm:constr type="h" for="ch" forName="dot5" refType="userD"/>
                  <dgm:constr type="ctrX" for="ch" forName="dot6" refType="w" fact="0.4484"/>
                  <dgm:constr type="ctrY" for="ch" forName="dot6" refType="h" fact="0.7518"/>
                  <dgm:constr type="w" for="ch" forName="dot6" refType="userD"/>
                  <dgm:constr type="h" for="ch" forName="dot6" refType="userD"/>
                  <dgm:constr type="ctrX" for="ch" forName="dot7" refType="w" fact="0.5549"/>
                  <dgm:constr type="ctrY" for="ch" forName="dot7" refType="h" fact="0.5422"/>
                  <dgm:constr type="w" for="ch" forName="dot7" refType="userD"/>
                  <dgm:constr type="h" for="ch" forName="dot7" refType="userD"/>
                  <dgm:constr type="ctrX" for="ch" forName="dot8" refType="w" fact="0.601"/>
                  <dgm:constr type="ctrY" for="ch" forName="dot8" refType="h" fact="0.3229"/>
                  <dgm:constr type="w" for="ch" forName="dot8" refType="userD"/>
                  <dgm:constr type="h" for="ch" forName="dot8" refType="userD"/>
                  <dgm:constr type="ctrX" for="ch" forName="dotArrow1" refType="w" fact="0.5779"/>
                  <dgm:constr type="ctrY" for="ch" forName="dotArrow1" refType="h" fact="0.0635"/>
                  <dgm:constr type="w" for="ch" forName="dotArrow1" refType="userD"/>
                  <dgm:constr type="h" for="ch" forName="dotArrow1" refType="userD"/>
                  <dgm:constr type="ctrX" for="ch" forName="dotArrow2" refType="w" fact="0.5951"/>
                  <dgm:constr type="ctrY" for="ch" forName="dotArrow2" refType="h" fact="0.0448"/>
                  <dgm:constr type="w" for="ch" forName="dotArrow2" refType="userD"/>
                  <dgm:constr type="h" for="ch" forName="dotArrow2" refType="userD"/>
                  <dgm:constr type="ctrX" for="ch" forName="dotArrow3" refType="w" fact="0.6123"/>
                  <dgm:constr type="ctrY" for="ch" forName="dotArrow3" refType="h" fact="0.026"/>
                  <dgm:constr type="w" for="ch" forName="dotArrow3" refType="userD"/>
                  <dgm:constr type="h" for="ch" forName="dotArrow3" refType="userD"/>
                  <dgm:constr type="ctrX" for="ch" forName="dotArrow4" refType="w" fact="0.6295"/>
                  <dgm:constr type="ctrY" for="ch" forName="dotArrow4" refType="h" fact="0.0448"/>
                  <dgm:constr type="w" for="ch" forName="dotArrow4" refType="userD"/>
                  <dgm:constr type="h" for="ch" forName="dotArrow4" refType="userD"/>
                  <dgm:constr type="ctrX" for="ch" forName="dotArrow5" refType="w" fact="0.6467"/>
                  <dgm:constr type="ctrY" for="ch" forName="dotArrow5" refType="h" fact="0.0635"/>
                  <dgm:constr type="w" for="ch" forName="dotArrow5" refType="userD"/>
                  <dgm:constr type="h" for="ch" forName="dotArrow5" refType="userD"/>
                  <dgm:constr type="ctrX" for="ch" forName="dotArrow6" refType="w" fact="0.6123"/>
                  <dgm:constr type="ctrY" for="ch" forName="dotArrow6" refType="h" fact="0.0656"/>
                  <dgm:constr type="w" for="ch" forName="dotArrow6" refType="userD"/>
                  <dgm:constr type="h" for="ch" forName="dotArrow6" refType="userD"/>
                  <dgm:constr type="ctrX" for="ch" forName="dotArrow7" refType="w" fact="0.6123"/>
                  <dgm:constr type="ctrY" for="ch" forName="dotArrow7" refType="h" fact="0.1052"/>
                  <dgm:constr type="w" for="ch" forName="dotArrow7" refType="userD"/>
                  <dgm:constr type="h" for="ch" forName="dotArrow7" refType="userD"/>
                  <dgm:constr type="l" for="ch" forName="parTx1" refType="w" fact="0.1746"/>
                  <dgm:constr type="t" for="ch" forName="parTx1" refType="h" fact="0.9304"/>
                  <dgm:constr type="w" for="ch" forName="parTx1" refType="w" fact="0.2544"/>
                  <dgm:constr type="h" for="ch" forName="parTx1" refType="h" fact="0.0962"/>
                  <dgm:constr type="ctrX" for="ch" forName="picture1" refType="w" fact="0.1631"/>
                  <dgm:constr type="ctrY" for="ch" forName="picture1" refType="h" fact="0.9169"/>
                  <dgm:constr type="w" for="ch" forName="picture1" refType="w" fact="0.118"/>
                  <dgm:constr type="h" for="ch" forName="picture1" refType="h" fact="0.1663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  <dgm:constr type="l" for="ch" forName="parTx2" refType="w" fact="0.3982"/>
                  <dgm:constr type="t" for="ch" forName="parTx2" refType="h" fact="0.8167"/>
                  <dgm:constr type="w" for="ch" forName="parTx2" refType="w" fact="0.2544"/>
                  <dgm:constr type="h" for="ch" forName="parTx2" refType="h" fact="0.0962"/>
                  <dgm:constr type="ctrX" for="ch" forName="picture2" refType="w" fact="0.3866"/>
                  <dgm:constr type="ctrY" for="ch" forName="picture2" refType="h" fact="0.8032"/>
                  <dgm:constr type="w" for="ch" forName="picture2" refType="w" fact="0.118"/>
                  <dgm:constr type="h" for="ch" forName="picture2" refType="h" fact="0.1663"/>
                  <dgm:constr type="l" for="ch" forName="desTx2" refType="r" refFor="ch" refForName="parTx2"/>
                  <dgm:constr type="r" for="ch" forName="desTx2" refType="w"/>
                  <dgm:constr type="t" for="ch" forName="desTx2" refType="t" refFor="ch" refForName="parTx2"/>
                  <dgm:constr type="h" for="ch" forName="desTx2" refType="h" refFor="ch" refForName="parTx2"/>
                  <dgm:constr type="l" for="ch" forName="parTx3" refType="w" fact="0.5194"/>
                  <dgm:constr type="t" for="ch" forName="parTx3" refType="h" fact="0.6524"/>
                  <dgm:constr type="w" for="ch" forName="parTx3" refType="w" fact="0.2544"/>
                  <dgm:constr type="h" for="ch" forName="parTx3" refType="h" fact="0.0962"/>
                  <dgm:constr type="ctrX" for="ch" forName="picture3" refType="w" fact="0.5078"/>
                  <dgm:constr type="ctrY" for="ch" forName="picture3" refType="h" fact="0.6389"/>
                  <dgm:constr type="w" for="ch" forName="picture3" refType="w" fact="0.118"/>
                  <dgm:constr type="h" for="ch" forName="picture3" refType="h" fact="0.1663"/>
                  <dgm:constr type="l" for="ch" forName="desTx3" refType="r" refFor="ch" refForName="parTx3"/>
                  <dgm:constr type="r" for="ch" forName="desTx3" refType="w"/>
                  <dgm:constr type="t" for="ch" forName="desTx3" refType="t" refFor="ch" refForName="parTx3"/>
                  <dgm:constr type="h" for="ch" forName="desTx3" refType="h" refFor="ch" refForName="parTx3"/>
                  <dgm:constr type="l" for="ch" forName="parTx4" refType="w" fact="0.5827"/>
                  <dgm:constr type="t" for="ch" forName="parTx4" refType="h" fact="0.4412"/>
                  <dgm:constr type="w" for="ch" forName="parTx4" refType="w" fact="0.2544"/>
                  <dgm:constr type="h" for="ch" forName="parTx4" refType="h" fact="0.0962"/>
                  <dgm:constr type="ctrX" for="ch" forName="picture4" refType="w" fact="0.5712"/>
                  <dgm:constr type="ctrY" for="ch" forName="picture4" refType="h" fact="0.4277"/>
                  <dgm:constr type="w" for="ch" forName="picture4" refType="w" fact="0.118"/>
                  <dgm:constr type="h" for="ch" forName="picture4" refType="h" fact="0.1663"/>
                  <dgm:constr type="l" for="ch" forName="desTx4" refType="r" refFor="ch" refForName="parTx4"/>
                  <dgm:constr type="r" for="ch" forName="desTx4" refType="w"/>
                  <dgm:constr type="t" for="ch" forName="desTx4" refType="t" refFor="ch" refForName="parTx4"/>
                  <dgm:constr type="h" for="ch" forName="desTx4" refType="h" refFor="ch" refForName="parTx4"/>
                  <dgm:constr type="l" for="ch" forName="parTx5" refType="w" fact="0.618"/>
                  <dgm:constr type="t" for="ch" forName="parTx5" refType="h" fact="0.2262"/>
                  <dgm:constr type="w" for="ch" forName="parTx5" refType="w" fact="0.2544"/>
                  <dgm:constr type="h" for="ch" forName="parTx5" refType="h" fact="0.0962"/>
                  <dgm:constr type="ctrX" for="ch" forName="picture5" refType="w" fact="0.6064"/>
                  <dgm:constr type="ctrY" for="ch" forName="picture5" refType="h" fact="0.2127"/>
                  <dgm:constr type="w" for="ch" forName="picture5" refType="w" fact="0.118"/>
                  <dgm:constr type="h" for="ch" forName="picture5" refType="h" fact="0.1663"/>
                  <dgm:constr type="l" for="ch" forName="desTx5" refType="r" refFor="ch" refForName="parTx5"/>
                  <dgm:constr type="r" for="ch" forName="desTx5" refType="w"/>
                  <dgm:constr type="t" for="ch" forName="desTx5" refType="t" refFor="ch" refForName="parTx5"/>
                  <dgm:constr type="h" for="ch" forName="desTx5" refType="h" refFor="ch" refForName="parTx5"/>
                </dgm:constrLst>
              </dgm:if>
              <dgm:else name="Name47">
                <dgm:alg type="composite">
                  <dgm:param type="ar" val="1.164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userD" refType="w" fact="0.0143"/>
                  <dgm:constr type="ctrX" for="ch" forName="dot1" refType="w" fact="0.3951"/>
                  <dgm:constr type="ctrY" for="ch" forName="dot1" refType="h" fact="0.8674"/>
                  <dgm:constr type="w" for="ch" forName="dot1" refType="userD"/>
                  <dgm:constr type="h" for="ch" forName="dot1" refType="userD"/>
                  <dgm:constr type="ctrX" for="ch" forName="dot2" refType="w" fact="0.3634"/>
                  <dgm:constr type="ctrY" for="ch" forName="dot2" refType="h" fact="0.8824"/>
                  <dgm:constr type="w" for="ch" forName="dot2" refType="userD"/>
                  <dgm:constr type="h" for="ch" forName="dot2" refType="userD"/>
                  <dgm:constr type="ctrX" for="ch" forName="dot3" refType="w" fact="0.331"/>
                  <dgm:constr type="ctrY" for="ch" forName="dot3" refType="h" fact="0.8948"/>
                  <dgm:constr type="w" for="ch" forName="dot3" refType="userD"/>
                  <dgm:constr type="h" for="ch" forName="dot3" refType="userD"/>
                  <dgm:constr type="ctrX" for="ch" forName="dot4" refType="w" fact="0.2981"/>
                  <dgm:constr type="ctrY" for="ch" forName="dot4" refType="h" fact="0.9044"/>
                  <dgm:constr type="w" for="ch" forName="dot4" refType="userD"/>
                  <dgm:constr type="h" for="ch" forName="dot4" refType="userD"/>
                  <dgm:constr type="ctrX" for="ch" forName="dot5" refType="w" fact="0.5681"/>
                  <dgm:constr type="ctrY" for="ch" forName="dot5" refType="h" fact="0.7222"/>
                  <dgm:constr type="w" for="ch" forName="dot5" refType="userD"/>
                  <dgm:constr type="h" for="ch" forName="dot5" refType="userD"/>
                  <dgm:constr type="ctrX" for="ch" forName="dot6" refType="w" fact="0.543"/>
                  <dgm:constr type="ctrY" for="ch" forName="dot6" refType="h" fact="0.7518"/>
                  <dgm:constr type="w" for="ch" forName="dot6" refType="userD"/>
                  <dgm:constr type="h" for="ch" forName="dot6" refType="userD"/>
                  <dgm:constr type="ctrX" for="ch" forName="dot7" refType="w" fact="0.672"/>
                  <dgm:constr type="ctrY" for="ch" forName="dot7" refType="h" fact="0.5422"/>
                  <dgm:constr type="w" for="ch" forName="dot7" refType="userD"/>
                  <dgm:constr type="h" for="ch" forName="dot7" refType="userD"/>
                  <dgm:constr type="ctrX" for="ch" forName="dot8" refType="w" fact="0.7278"/>
                  <dgm:constr type="ctrY" for="ch" forName="dot8" refType="h" fact="0.3229"/>
                  <dgm:constr type="w" for="ch" forName="dot8" refType="userD"/>
                  <dgm:constr type="h" for="ch" forName="dot8" refType="userD"/>
                  <dgm:constr type="ctrX" for="ch" forName="dotArrow1" refType="w" fact="0.6999"/>
                  <dgm:constr type="ctrY" for="ch" forName="dotArrow1" refType="h" fact="0.0635"/>
                  <dgm:constr type="w" for="ch" forName="dotArrow1" refType="userD"/>
                  <dgm:constr type="h" for="ch" forName="dotArrow1" refType="userD"/>
                  <dgm:constr type="ctrX" for="ch" forName="dotArrow2" refType="w" fact="0.7207"/>
                  <dgm:constr type="ctrY" for="ch" forName="dotArrow2" refType="h" fact="0.0448"/>
                  <dgm:constr type="w" for="ch" forName="dotArrow2" refType="userD"/>
                  <dgm:constr type="h" for="ch" forName="dotArrow2" refType="userD"/>
                  <dgm:constr type="ctrX" for="ch" forName="dotArrow3" refType="w" fact="0.7415"/>
                  <dgm:constr type="ctrY" for="ch" forName="dotArrow3" refType="h" fact="0.026"/>
                  <dgm:constr type="w" for="ch" forName="dotArrow3" refType="userD"/>
                  <dgm:constr type="h" for="ch" forName="dotArrow3" refType="userD"/>
                  <dgm:constr type="ctrX" for="ch" forName="dotArrow4" refType="w" fact="0.7624"/>
                  <dgm:constr type="ctrY" for="ch" forName="dotArrow4" refType="h" fact="0.0448"/>
                  <dgm:constr type="w" for="ch" forName="dotArrow4" refType="userD"/>
                  <dgm:constr type="h" for="ch" forName="dotArrow4" refType="userD"/>
                  <dgm:constr type="ctrX" for="ch" forName="dotArrow5" refType="w" fact="0.7832"/>
                  <dgm:constr type="ctrY" for="ch" forName="dotArrow5" refType="h" fact="0.0635"/>
                  <dgm:constr type="w" for="ch" forName="dotArrow5" refType="userD"/>
                  <dgm:constr type="h" for="ch" forName="dotArrow5" refType="userD"/>
                  <dgm:constr type="ctrX" for="ch" forName="dotArrow6" refType="w" fact="0.7415"/>
                  <dgm:constr type="ctrY" for="ch" forName="dotArrow6" refType="h" fact="0.0656"/>
                  <dgm:constr type="w" for="ch" forName="dotArrow6" refType="userD"/>
                  <dgm:constr type="h" for="ch" forName="dotArrow6" refType="userD"/>
                  <dgm:constr type="ctrX" for="ch" forName="dotArrow7" refType="w" fact="0.7415"/>
                  <dgm:constr type="ctrY" for="ch" forName="dotArrow7" refType="h" fact="0.1052"/>
                  <dgm:constr type="w" for="ch" forName="dotArrow7" refType="userD"/>
                  <dgm:constr type="h" for="ch" forName="dotArrow7" refType="userD"/>
                  <dgm:constr type="l" for="ch" forName="parTx1" refType="w" fact="0.2115"/>
                  <dgm:constr type="t" for="ch" forName="parTx1" refType="h" fact="0.928"/>
                  <dgm:constr type="w" for="ch" forName="parTx1" refType="w" fact="0.3081"/>
                  <dgm:constr type="h" for="ch" forName="parTx1" refType="h" fact="0.0962"/>
                  <dgm:constr type="ctrX" for="ch" forName="picture1" refType="w" fact="0.1975"/>
                  <dgm:constr type="ctrY" for="ch" forName="picture1" refType="h" fact="0.9169"/>
                  <dgm:constr type="w" for="ch" forName="picture1" refType="w" fact="0.1429"/>
                  <dgm:constr type="h" for="ch" forName="picture1" refType="h" fact="0.1663"/>
                  <dgm:constr type="l" for="ch" forName="parTx2" refType="w" fact="0.4822"/>
                  <dgm:constr type="t" for="ch" forName="parTx2" refType="h" fact="0.8143"/>
                  <dgm:constr type="w" for="ch" forName="parTx2" refType="w" fact="0.3081"/>
                  <dgm:constr type="h" for="ch" forName="parTx2" refType="h" fact="0.0962"/>
                  <dgm:constr type="ctrX" for="ch" forName="picture2" refType="w" fact="0.4682"/>
                  <dgm:constr type="ctrY" for="ch" forName="picture2" refType="h" fact="0.8032"/>
                  <dgm:constr type="w" for="ch" forName="picture2" refType="w" fact="0.1429"/>
                  <dgm:constr type="h" for="ch" forName="picture2" refType="h" fact="0.1663"/>
                  <dgm:constr type="l" for="ch" forName="parTx3" refType="w" fact="0.629"/>
                  <dgm:constr type="t" for="ch" forName="parTx3" refType="h" fact="0.65"/>
                  <dgm:constr type="w" for="ch" forName="parTx3" refType="w" fact="0.3081"/>
                  <dgm:constr type="h" for="ch" forName="parTx3" refType="h" fact="0.0962"/>
                  <dgm:constr type="ctrX" for="ch" forName="picture3" refType="w" fact="0.615"/>
                  <dgm:constr type="ctrY" for="ch" forName="picture3" refType="h" fact="0.6389"/>
                  <dgm:constr type="w" for="ch" forName="picture3" refType="w" fact="0.1429"/>
                  <dgm:constr type="h" for="ch" forName="picture3" refType="h" fact="0.1663"/>
                  <dgm:constr type="l" for="ch" forName="parTx4" refType="w" fact="0.7057"/>
                  <dgm:constr type="t" for="ch" forName="parTx4" refType="h" fact="0.4388"/>
                  <dgm:constr type="w" for="ch" forName="parTx4" refType="w" fact="0.3081"/>
                  <dgm:constr type="h" for="ch" forName="parTx4" refType="h" fact="0.0962"/>
                  <dgm:constr type="ctrX" for="ch" forName="picture4" refType="w" fact="0.6917"/>
                  <dgm:constr type="ctrY" for="ch" forName="picture4" refType="h" fact="0.4277"/>
                  <dgm:constr type="w" for="ch" forName="picture4" refType="w" fact="0.1429"/>
                  <dgm:constr type="h" for="ch" forName="picture4" refType="h" fact="0.1663"/>
                  <dgm:constr type="l" for="ch" forName="parTx5" refType="w" fact="0.7484"/>
                  <dgm:constr type="t" for="ch" forName="parTx5" refType="h" fact="0.2238"/>
                  <dgm:constr type="w" for="ch" forName="parTx5" refType="w" fact="0.3081"/>
                  <dgm:constr type="h" for="ch" forName="parTx5" refType="h" fact="0.0962"/>
                  <dgm:constr type="ctrX" for="ch" forName="picture5" refType="w" fact="0.7344"/>
                  <dgm:constr type="ctrY" for="ch" forName="picture5" refType="h" fact="0.2127"/>
                  <dgm:constr type="w" for="ch" forName="picture5" refType="w" fact="0.1429"/>
                  <dgm:constr type="h" for="ch" forName="picture5" refType="h" fact="0.1663"/>
                </dgm:constrLst>
              </dgm:else>
            </dgm:choose>
          </dgm:if>
          <dgm:else name="Name48">
            <dgm:choose name="Name49">
              <dgm:if name="Name50" axis="des" func="maxDepth" op="gt" val="1">
                <dgm:alg type="composite">
                  <dgm:param type="ar" val="1.41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primFontSz" for="ch" forName="desTx5" refType="primFontSz" refFor="ch" refForName="desTx1" op="equ"/>
                  <dgm:constr type="userD" refType="w" fact="0.0118"/>
                  <dgm:constr type="ctrX" for="ch" forName="dot1" refType="w" fact="0.6737"/>
                  <dgm:constr type="ctrY" for="ch" forName="dot1" refType="h" fact="0.8674"/>
                  <dgm:constr type="w" for="ch" forName="dot1" refType="userD"/>
                  <dgm:constr type="h" for="ch" forName="dot1" refType="userD"/>
                  <dgm:constr type="ctrX" for="ch" forName="dot2" refType="w" fact="0.6999"/>
                  <dgm:constr type="ctrY" for="ch" forName="dot2" refType="h" fact="0.8824"/>
                  <dgm:constr type="w" for="ch" forName="dot2" refType="userD"/>
                  <dgm:constr type="h" for="ch" forName="dot2" refType="userD"/>
                  <dgm:constr type="ctrX" for="ch" forName="dot3" refType="w" fact="0.7267"/>
                  <dgm:constr type="ctrY" for="ch" forName="dot3" refType="h" fact="0.8948"/>
                  <dgm:constr type="w" for="ch" forName="dot3" refType="userD"/>
                  <dgm:constr type="h" for="ch" forName="dot3" refType="userD"/>
                  <dgm:constr type="ctrX" for="ch" forName="dot4" refType="w" fact="0.7538"/>
                  <dgm:constr type="ctrY" for="ch" forName="dot4" refType="h" fact="0.9044"/>
                  <dgm:constr type="w" for="ch" forName="dot4" refType="userD"/>
                  <dgm:constr type="h" for="ch" forName="dot4" refType="userD"/>
                  <dgm:constr type="ctrX" for="ch" forName="dot5" refType="w" fact="0.5309"/>
                  <dgm:constr type="ctrY" for="ch" forName="dot5" refType="h" fact="0.7222"/>
                  <dgm:constr type="w" for="ch" forName="dot5" refType="userD"/>
                  <dgm:constr type="h" for="ch" forName="dot5" refType="userD"/>
                  <dgm:constr type="ctrX" for="ch" forName="dot6" refType="w" fact="0.5516"/>
                  <dgm:constr type="ctrY" for="ch" forName="dot6" refType="h" fact="0.7518"/>
                  <dgm:constr type="w" for="ch" forName="dot6" refType="userD"/>
                  <dgm:constr type="h" for="ch" forName="dot6" refType="userD"/>
                  <dgm:constr type="ctrX" for="ch" forName="dot7" refType="w" fact="0.4451"/>
                  <dgm:constr type="ctrY" for="ch" forName="dot7" refType="h" fact="0.5422"/>
                  <dgm:constr type="w" for="ch" forName="dot7" refType="userD"/>
                  <dgm:constr type="h" for="ch" forName="dot7" refType="userD"/>
                  <dgm:constr type="ctrX" for="ch" forName="dot8" refType="w" fact="0.399"/>
                  <dgm:constr type="ctrY" for="ch" forName="dot8" refType="h" fact="0.3229"/>
                  <dgm:constr type="w" for="ch" forName="dot8" refType="userD"/>
                  <dgm:constr type="h" for="ch" forName="dot8" refType="userD"/>
                  <dgm:constr type="ctrX" for="ch" forName="dotArrow1" refType="w" fact="0.4221"/>
                  <dgm:constr type="ctrY" for="ch" forName="dotArrow1" refType="h" fact="0.0635"/>
                  <dgm:constr type="w" for="ch" forName="dotArrow1" refType="userD"/>
                  <dgm:constr type="h" for="ch" forName="dotArrow1" refType="userD"/>
                  <dgm:constr type="ctrX" for="ch" forName="dotArrow2" refType="w" fact="0.4049"/>
                  <dgm:constr type="ctrY" for="ch" forName="dotArrow2" refType="h" fact="0.0448"/>
                  <dgm:constr type="w" for="ch" forName="dotArrow2" refType="userD"/>
                  <dgm:constr type="h" for="ch" forName="dotArrow2" refType="userD"/>
                  <dgm:constr type="ctrX" for="ch" forName="dotArrow3" refType="w" fact="0.3877"/>
                  <dgm:constr type="ctrY" for="ch" forName="dotArrow3" refType="h" fact="0.026"/>
                  <dgm:constr type="w" for="ch" forName="dotArrow3" refType="userD"/>
                  <dgm:constr type="h" for="ch" forName="dotArrow3" refType="userD"/>
                  <dgm:constr type="ctrX" for="ch" forName="dotArrow4" refType="w" fact="0.3705"/>
                  <dgm:constr type="ctrY" for="ch" forName="dotArrow4" refType="h" fact="0.0448"/>
                  <dgm:constr type="w" for="ch" forName="dotArrow4" refType="userD"/>
                  <dgm:constr type="h" for="ch" forName="dotArrow4" refType="userD"/>
                  <dgm:constr type="ctrX" for="ch" forName="dotArrow5" refType="w" fact="0.3533"/>
                  <dgm:constr type="ctrY" for="ch" forName="dotArrow5" refType="h" fact="0.0635"/>
                  <dgm:constr type="w" for="ch" forName="dotArrow5" refType="userD"/>
                  <dgm:constr type="h" for="ch" forName="dotArrow5" refType="userD"/>
                  <dgm:constr type="ctrX" for="ch" forName="dotArrow6" refType="w" fact="0.3877"/>
                  <dgm:constr type="ctrY" for="ch" forName="dotArrow6" refType="h" fact="0.0656"/>
                  <dgm:constr type="w" for="ch" forName="dotArrow6" refType="userD"/>
                  <dgm:constr type="h" for="ch" forName="dotArrow6" refType="userD"/>
                  <dgm:constr type="ctrX" for="ch" forName="dotArrow7" refType="w" fact="0.3877"/>
                  <dgm:constr type="ctrY" for="ch" forName="dotArrow7" refType="h" fact="0.1052"/>
                  <dgm:constr type="w" for="ch" forName="dotArrow7" refType="userD"/>
                  <dgm:constr type="h" for="ch" forName="dotArrow7" refType="userD"/>
                  <dgm:constr type="r" for="ch" forName="parTx1" refType="w" fact="0.8254"/>
                  <dgm:constr type="t" for="ch" forName="parTx1" refType="h" fact="0.9304"/>
                  <dgm:constr type="w" for="ch" forName="parTx1" refType="w" fact="0.2544"/>
                  <dgm:constr type="h" for="ch" forName="parTx1" refType="h" fact="0.0962"/>
                  <dgm:constr type="ctrX" for="ch" forName="picture1" refType="w" fact="0.8369"/>
                  <dgm:constr type="ctrY" for="ch" forName="picture1" refType="h" fact="0.9169"/>
                  <dgm:constr type="w" for="ch" forName="picture1" refType="w" fact="0.118"/>
                  <dgm:constr type="h" for="ch" forName="picture1" refType="h" fact="0.1663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  <dgm:constr type="r" for="ch" forName="parTx2" refType="w" fact="0.6018"/>
                  <dgm:constr type="t" for="ch" forName="parTx2" refType="h" fact="0.8167"/>
                  <dgm:constr type="w" for="ch" forName="parTx2" refType="w" fact="0.2544"/>
                  <dgm:constr type="h" for="ch" forName="parTx2" refType="h" fact="0.0962"/>
                  <dgm:constr type="ctrX" for="ch" forName="picture2" refType="w" fact="0.6134"/>
                  <dgm:constr type="ctrY" for="ch" forName="picture2" refType="h" fact="0.8032"/>
                  <dgm:constr type="w" for="ch" forName="picture2" refType="w" fact="0.118"/>
                  <dgm:constr type="h" for="ch" forName="picture2" refType="h" fact="0.1663"/>
                  <dgm:constr type="r" for="ch" forName="desTx2" refType="l" refFor="ch" refForName="parTx2"/>
                  <dgm:constr type="l" for="ch" forName="desTx2"/>
                  <dgm:constr type="t" for="ch" forName="desTx2" refType="t" refFor="ch" refForName="parTx2"/>
                  <dgm:constr type="h" for="ch" forName="desTx2" refType="h" refFor="ch" refForName="parTx2"/>
                  <dgm:constr type="r" for="ch" forName="parTx3" refType="w" fact="0.4806"/>
                  <dgm:constr type="t" for="ch" forName="parTx3" refType="h" fact="0.6524"/>
                  <dgm:constr type="w" for="ch" forName="parTx3" refType="w" fact="0.2544"/>
                  <dgm:constr type="h" for="ch" forName="parTx3" refType="h" fact="0.0962"/>
                  <dgm:constr type="ctrX" for="ch" forName="picture3" refType="w" fact="0.4922"/>
                  <dgm:constr type="ctrY" for="ch" forName="picture3" refType="h" fact="0.6389"/>
                  <dgm:constr type="w" for="ch" forName="picture3" refType="w" fact="0.118"/>
                  <dgm:constr type="h" for="ch" forName="picture3" refType="h" fact="0.1663"/>
                  <dgm:constr type="r" for="ch" forName="desTx3" refType="l" refFor="ch" refForName="parTx3"/>
                  <dgm:constr type="l" for="ch" forName="desTx3"/>
                  <dgm:constr type="t" for="ch" forName="desTx3" refType="t" refFor="ch" refForName="parTx3"/>
                  <dgm:constr type="h" for="ch" forName="desTx3" refType="h" refFor="ch" refForName="parTx3"/>
                  <dgm:constr type="r" for="ch" forName="parTx4" refType="w" fact="0.4173"/>
                  <dgm:constr type="t" for="ch" forName="parTx4" refType="h" fact="0.4412"/>
                  <dgm:constr type="w" for="ch" forName="parTx4" refType="w" fact="0.2544"/>
                  <dgm:constr type="h" for="ch" forName="parTx4" refType="h" fact="0.0962"/>
                  <dgm:constr type="ctrX" for="ch" forName="picture4" refType="w" fact="0.4288"/>
                  <dgm:constr type="ctrY" for="ch" forName="picture4" refType="h" fact="0.4277"/>
                  <dgm:constr type="w" for="ch" forName="picture4" refType="w" fact="0.118"/>
                  <dgm:constr type="h" for="ch" forName="picture4" refType="h" fact="0.1663"/>
                  <dgm:constr type="r" for="ch" forName="desTx4" refType="l" refFor="ch" refForName="parTx4"/>
                  <dgm:constr type="l" for="ch" forName="desTx4"/>
                  <dgm:constr type="t" for="ch" forName="desTx4" refType="t" refFor="ch" refForName="parTx4"/>
                  <dgm:constr type="h" for="ch" forName="desTx4" refType="h" refFor="ch" refForName="parTx4"/>
                  <dgm:constr type="r" for="ch" forName="parTx5" refType="w" fact="0.382"/>
                  <dgm:constr type="t" for="ch" forName="parTx5" refType="h" fact="0.2262"/>
                  <dgm:constr type="w" for="ch" forName="parTx5" refType="w" fact="0.2544"/>
                  <dgm:constr type="h" for="ch" forName="parTx5" refType="h" fact="0.0962"/>
                  <dgm:constr type="ctrX" for="ch" forName="picture5" refType="w" fact="0.3936"/>
                  <dgm:constr type="ctrY" for="ch" forName="picture5" refType="h" fact="0.2127"/>
                  <dgm:constr type="w" for="ch" forName="picture5" refType="w" fact="0.118"/>
                  <dgm:constr type="h" for="ch" forName="picture5" refType="h" fact="0.1663"/>
                  <dgm:constr type="r" for="ch" forName="desTx5" refType="l" refFor="ch" refForName="parTx5"/>
                  <dgm:constr type="l" for="ch" forName="desTx5"/>
                  <dgm:constr type="t" for="ch" forName="desTx5" refType="t" refFor="ch" refForName="parTx5"/>
                  <dgm:constr type="h" for="ch" forName="desTx5" refType="h" refFor="ch" refForName="parTx5"/>
                </dgm:constrLst>
              </dgm:if>
              <dgm:else name="Name51">
                <dgm:alg type="composite">
                  <dgm:param type="ar" val="1.164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userD" refType="w" fact="0.0143"/>
                  <dgm:constr type="ctrX" for="ch" forName="dot1" refType="w" fact="0.6049"/>
                  <dgm:constr type="ctrY" for="ch" forName="dot1" refType="h" fact="0.8674"/>
                  <dgm:constr type="w" for="ch" forName="dot1" refType="userD"/>
                  <dgm:constr type="h" for="ch" forName="dot1" refType="userD"/>
                  <dgm:constr type="ctrX" for="ch" forName="dot2" refType="w" fact="0.6366"/>
                  <dgm:constr type="ctrY" for="ch" forName="dot2" refType="h" fact="0.8824"/>
                  <dgm:constr type="w" for="ch" forName="dot2" refType="userD"/>
                  <dgm:constr type="h" for="ch" forName="dot2" refType="userD"/>
                  <dgm:constr type="ctrX" for="ch" forName="dot3" refType="w" fact="0.669"/>
                  <dgm:constr type="ctrY" for="ch" forName="dot3" refType="h" fact="0.8948"/>
                  <dgm:constr type="w" for="ch" forName="dot3" refType="userD"/>
                  <dgm:constr type="h" for="ch" forName="dot3" refType="userD"/>
                  <dgm:constr type="ctrX" for="ch" forName="dot4" refType="w" fact="0.7019"/>
                  <dgm:constr type="ctrY" for="ch" forName="dot4" refType="h" fact="0.9044"/>
                  <dgm:constr type="w" for="ch" forName="dot4" refType="userD"/>
                  <dgm:constr type="h" for="ch" forName="dot4" refType="userD"/>
                  <dgm:constr type="ctrX" for="ch" forName="dot5" refType="w" fact="0.4319"/>
                  <dgm:constr type="ctrY" for="ch" forName="dot5" refType="h" fact="0.7222"/>
                  <dgm:constr type="w" for="ch" forName="dot5" refType="userD"/>
                  <dgm:constr type="h" for="ch" forName="dot5" refType="userD"/>
                  <dgm:constr type="ctrX" for="ch" forName="dot6" refType="w" fact="0.457"/>
                  <dgm:constr type="ctrY" for="ch" forName="dot6" refType="h" fact="0.7518"/>
                  <dgm:constr type="w" for="ch" forName="dot6" refType="userD"/>
                  <dgm:constr type="h" for="ch" forName="dot6" refType="userD"/>
                  <dgm:constr type="ctrX" for="ch" forName="dot7" refType="w" fact="0.328"/>
                  <dgm:constr type="ctrY" for="ch" forName="dot7" refType="h" fact="0.5422"/>
                  <dgm:constr type="w" for="ch" forName="dot7" refType="userD"/>
                  <dgm:constr type="h" for="ch" forName="dot7" refType="userD"/>
                  <dgm:constr type="ctrX" for="ch" forName="dot8" refType="w" fact="0.2722"/>
                  <dgm:constr type="ctrY" for="ch" forName="dot8" refType="h" fact="0.3229"/>
                  <dgm:constr type="w" for="ch" forName="dot8" refType="userD"/>
                  <dgm:constr type="h" for="ch" forName="dot8" refType="userD"/>
                  <dgm:constr type="ctrX" for="ch" forName="dotArrow1" refType="w" fact="0.3001"/>
                  <dgm:constr type="ctrY" for="ch" forName="dotArrow1" refType="h" fact="0.0635"/>
                  <dgm:constr type="w" for="ch" forName="dotArrow1" refType="userD"/>
                  <dgm:constr type="h" for="ch" forName="dotArrow1" refType="userD"/>
                  <dgm:constr type="ctrX" for="ch" forName="dotArrow2" refType="w" fact="0.2793"/>
                  <dgm:constr type="ctrY" for="ch" forName="dotArrow2" refType="h" fact="0.0448"/>
                  <dgm:constr type="w" for="ch" forName="dotArrow2" refType="userD"/>
                  <dgm:constr type="h" for="ch" forName="dotArrow2" refType="userD"/>
                  <dgm:constr type="ctrX" for="ch" forName="dotArrow3" refType="w" fact="0.2585"/>
                  <dgm:constr type="ctrY" for="ch" forName="dotArrow3" refType="h" fact="0.026"/>
                  <dgm:constr type="w" for="ch" forName="dotArrow3" refType="userD"/>
                  <dgm:constr type="h" for="ch" forName="dotArrow3" refType="userD"/>
                  <dgm:constr type="ctrX" for="ch" forName="dotArrow4" refType="w" fact="0.2376"/>
                  <dgm:constr type="ctrY" for="ch" forName="dotArrow4" refType="h" fact="0.0448"/>
                  <dgm:constr type="w" for="ch" forName="dotArrow4" refType="userD"/>
                  <dgm:constr type="h" for="ch" forName="dotArrow4" refType="userD"/>
                  <dgm:constr type="ctrX" for="ch" forName="dotArrow5" refType="w" fact="0.2168"/>
                  <dgm:constr type="ctrY" for="ch" forName="dotArrow5" refType="h" fact="0.0635"/>
                  <dgm:constr type="w" for="ch" forName="dotArrow5" refType="userD"/>
                  <dgm:constr type="h" for="ch" forName="dotArrow5" refType="userD"/>
                  <dgm:constr type="ctrX" for="ch" forName="dotArrow6" refType="w" fact="0.2585"/>
                  <dgm:constr type="ctrY" for="ch" forName="dotArrow6" refType="h" fact="0.0656"/>
                  <dgm:constr type="w" for="ch" forName="dotArrow6" refType="userD"/>
                  <dgm:constr type="h" for="ch" forName="dotArrow6" refType="userD"/>
                  <dgm:constr type="ctrX" for="ch" forName="dotArrow7" refType="w" fact="0.2585"/>
                  <dgm:constr type="ctrY" for="ch" forName="dotArrow7" refType="h" fact="0.1052"/>
                  <dgm:constr type="w" for="ch" forName="dotArrow7" refType="userD"/>
                  <dgm:constr type="h" for="ch" forName="dotArrow7" refType="userD"/>
                  <dgm:constr type="r" for="ch" forName="parTx1" refType="w" fact="0.7885"/>
                  <dgm:constr type="t" for="ch" forName="parTx1" refType="h" fact="0.928"/>
                  <dgm:constr type="w" for="ch" forName="parTx1" refType="w" fact="0.3081"/>
                  <dgm:constr type="h" for="ch" forName="parTx1" refType="h" fact="0.0962"/>
                  <dgm:constr type="ctrX" for="ch" forName="picture1" refType="w" fact="0.8025"/>
                  <dgm:constr type="ctrY" for="ch" forName="picture1" refType="h" fact="0.9169"/>
                  <dgm:constr type="w" for="ch" forName="picture1" refType="w" fact="0.1429"/>
                  <dgm:constr type="h" for="ch" forName="picture1" refType="h" fact="0.1663"/>
                  <dgm:constr type="r" for="ch" forName="parTx2" refType="w" fact="0.5178"/>
                  <dgm:constr type="t" for="ch" forName="parTx2" refType="h" fact="0.8143"/>
                  <dgm:constr type="w" for="ch" forName="parTx2" refType="w" fact="0.3081"/>
                  <dgm:constr type="h" for="ch" forName="parTx2" refType="h" fact="0.0962"/>
                  <dgm:constr type="ctrX" for="ch" forName="picture2" refType="w" fact="0.5318"/>
                  <dgm:constr type="ctrY" for="ch" forName="picture2" refType="h" fact="0.8032"/>
                  <dgm:constr type="w" for="ch" forName="picture2" refType="w" fact="0.1429"/>
                  <dgm:constr type="h" for="ch" forName="picture2" refType="h" fact="0.1663"/>
                  <dgm:constr type="r" for="ch" forName="parTx3" refType="w" fact="0.371"/>
                  <dgm:constr type="t" for="ch" forName="parTx3" refType="h" fact="0.65"/>
                  <dgm:constr type="w" for="ch" forName="parTx3" refType="w" fact="0.3081"/>
                  <dgm:constr type="h" for="ch" forName="parTx3" refType="h" fact="0.0962"/>
                  <dgm:constr type="ctrX" for="ch" forName="picture3" refType="w" fact="0.385"/>
                  <dgm:constr type="ctrY" for="ch" forName="picture3" refType="h" fact="0.6389"/>
                  <dgm:constr type="w" for="ch" forName="picture3" refType="w" fact="0.1429"/>
                  <dgm:constr type="h" for="ch" forName="picture3" refType="h" fact="0.1663"/>
                  <dgm:constr type="r" for="ch" forName="parTx4" refType="w" fact="0.2943"/>
                  <dgm:constr type="t" for="ch" forName="parTx4" refType="h" fact="0.4388"/>
                  <dgm:constr type="w" for="ch" forName="parTx4" refType="w" fact="0.3081"/>
                  <dgm:constr type="h" for="ch" forName="parTx4" refType="h" fact="0.0962"/>
                  <dgm:constr type="ctrX" for="ch" forName="picture4" refType="w" fact="0.3083"/>
                  <dgm:constr type="ctrY" for="ch" forName="picture4" refType="h" fact="0.4277"/>
                  <dgm:constr type="w" for="ch" forName="picture4" refType="w" fact="0.1429"/>
                  <dgm:constr type="h" for="ch" forName="picture4" refType="h" fact="0.1663"/>
                  <dgm:constr type="r" for="ch" forName="parTx5" refType="w" fact="0.2516"/>
                  <dgm:constr type="t" for="ch" forName="parTx5" refType="h" fact="0.2238"/>
                  <dgm:constr type="w" for="ch" forName="parTx5" refType="w" fact="0.3081"/>
                  <dgm:constr type="h" for="ch" forName="parTx5" refType="h" fact="0.0962"/>
                  <dgm:constr type="ctrX" for="ch" forName="picture5" refType="w" fact="0.2656"/>
                  <dgm:constr type="ctrY" for="ch" forName="picture5" refType="h" fact="0.2127"/>
                  <dgm:constr type="w" for="ch" forName="picture5" refType="w" fact="0.1429"/>
                  <dgm:constr type="h" for="ch" forName="picture5" refType="h" fact="0.1663"/>
                </dgm:constrLst>
              </dgm:else>
            </dgm:choose>
          </dgm:else>
        </dgm:choose>
      </dgm:if>
      <dgm:if name="Name52" axis="ch" ptType="node" func="cnt" op="equ" val="6">
        <dgm:choose name="Name53">
          <dgm:if name="Name54" func="var" arg="dir" op="equ" val="norm">
            <dgm:choose name="Name55">
              <dgm:if name="Name56" axis="des" func="maxDepth" op="gt" val="1">
                <dgm:alg type="composite">
                  <dgm:param type="ar" val="1.3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primFontSz" for="ch" forName="desTx5" refType="primFontSz" refFor="ch" refForName="desTx1" op="equ"/>
                  <dgm:constr type="primFontSz" for="ch" forName="desTx6" refType="primFontSz" refFor="ch" refForName="desTx1" op="equ"/>
                  <dgm:constr type="userD" refType="w" fact="0.0105"/>
                  <dgm:constr type="ctrX" for="ch" forName="dot1" refType="w" fact="0.3608"/>
                  <dgm:constr type="ctrY" for="ch" forName="dot1" refType="h" fact="0.8839"/>
                  <dgm:constr type="w" for="ch" forName="dot1" refType="userD"/>
                  <dgm:constr type="h" for="ch" forName="dot1" refType="userD"/>
                  <dgm:constr type="ctrX" for="ch" forName="dot2" refType="w" fact="0.3384"/>
                  <dgm:constr type="ctrY" for="ch" forName="dot2" refType="h" fact="0.8967"/>
                  <dgm:constr type="w" for="ch" forName="dot2" refType="userD"/>
                  <dgm:constr type="h" for="ch" forName="dot2" refType="userD"/>
                  <dgm:constr type="ctrX" for="ch" forName="dot3" refType="w" fact="0.3155"/>
                  <dgm:constr type="ctrY" for="ch" forName="dot3" refType="h" fact="0.9076"/>
                  <dgm:constr type="w" for="ch" forName="dot3" refType="userD"/>
                  <dgm:constr type="h" for="ch" forName="dot3" refType="userD"/>
                  <dgm:constr type="ctrX" for="ch" forName="dot4" refType="w" fact="0.2923"/>
                  <dgm:constr type="ctrY" for="ch" forName="dot4" refType="h" fact="0.9165"/>
                  <dgm:constr type="w" for="ch" forName="dot4" refType="userD"/>
                  <dgm:constr type="h" for="ch" forName="dot4" refType="userD"/>
                  <dgm:constr type="ctrX" for="ch" forName="dot5" refType="w" fact="0.2688"/>
                  <dgm:constr type="ctrY" for="ch" forName="dot5" refType="h" fact="0.9234"/>
                  <dgm:constr type="w" for="ch" forName="dot5" refType="userD"/>
                  <dgm:constr type="h" for="ch" forName="dot5" refType="userD"/>
                  <dgm:constr type="ctrX" for="ch" forName="dot6" refType="w" fact="0.4883"/>
                  <dgm:constr type="ctrY" for="ch" forName="dot6" refType="h" fact="0.764"/>
                  <dgm:constr type="w" for="ch" forName="dot6" refType="userD"/>
                  <dgm:constr type="h" for="ch" forName="dot6" refType="userD"/>
                  <dgm:constr type="ctrX" for="ch" forName="dot7" refType="w" fact="0.4695"/>
                  <dgm:constr type="ctrY" for="ch" forName="dot7" refType="h" fact="0.7878"/>
                  <dgm:constr type="w" for="ch" forName="dot7" refType="userD"/>
                  <dgm:constr type="h" for="ch" forName="dot7" refType="userD"/>
                  <dgm:constr type="ctrX" for="ch" forName="dot8" refType="w" fact="0.5696"/>
                  <dgm:constr type="ctrY" for="ch" forName="dot8" refType="h" fact="0.6227"/>
                  <dgm:constr type="w" for="ch" forName="dot8" refType="userD"/>
                  <dgm:constr type="h" for="ch" forName="dot8" refType="userD"/>
                  <dgm:constr type="ctrX" for="ch" forName="dot9" refType="w" fact="0.6247"/>
                  <dgm:constr type="ctrY" for="ch" forName="dot9" refType="h" fact="0.4556"/>
                  <dgm:constr type="w" for="ch" forName="dot9" refType="userD"/>
                  <dgm:constr type="h" for="ch" forName="dot9" refType="userD"/>
                  <dgm:constr type="ctrX" for="ch" forName="dot10" refType="w" fact="0.6509"/>
                  <dgm:constr type="ctrY" for="ch" forName="dot10" refType="h" fact="0.2816"/>
                  <dgm:constr type="w" for="ch" forName="dot10" refType="userD"/>
                  <dgm:constr type="h" for="ch" forName="dot10" refType="userD"/>
                  <dgm:constr type="ctrX" for="ch" forName="dotArrow1" refType="w" fact="0.6281"/>
                  <dgm:constr type="ctrY" for="ch" forName="dotArrow1" refType="h" fact="0.0748"/>
                  <dgm:constr type="w" for="ch" forName="dotArrow1" refType="userD"/>
                  <dgm:constr type="h" for="ch" forName="dotArrow1" refType="userD"/>
                  <dgm:constr type="ctrX" for="ch" forName="dotArrow2" refType="w" fact="0.6437"/>
                  <dgm:constr type="ctrY" for="ch" forName="dotArrow2" refType="h" fact="0.0581"/>
                  <dgm:constr type="w" for="ch" forName="dotArrow2" refType="userD"/>
                  <dgm:constr type="h" for="ch" forName="dotArrow2" refType="userD"/>
                  <dgm:constr type="ctrX" for="ch" forName="dotArrow3" refType="w" fact="0.6593"/>
                  <dgm:constr type="ctrY" for="ch" forName="dotArrow3" refType="h" fact="0.0414"/>
                  <dgm:constr type="w" for="ch" forName="dotArrow3" refType="userD"/>
                  <dgm:constr type="h" for="ch" forName="dotArrow3" refType="userD"/>
                  <dgm:constr type="ctrX" for="ch" forName="dotArrow4" refType="w" fact="0.675"/>
                  <dgm:constr type="ctrY" for="ch" forName="dotArrow4" refType="h" fact="0.0581"/>
                  <dgm:constr type="w" for="ch" forName="dotArrow4" refType="userD"/>
                  <dgm:constr type="h" for="ch" forName="dotArrow4" refType="userD"/>
                  <dgm:constr type="ctrX" for="ch" forName="dotArrow5" refType="w" fact="0.6906"/>
                  <dgm:constr type="ctrY" for="ch" forName="dotArrow5" refType="h" fact="0.0748"/>
                  <dgm:constr type="w" for="ch" forName="dotArrow5" refType="userD"/>
                  <dgm:constr type="h" for="ch" forName="dotArrow5" refType="userD"/>
                  <dgm:constr type="ctrX" for="ch" forName="dotArrow6" refType="w" fact="0.6593"/>
                  <dgm:constr type="ctrY" for="ch" forName="dotArrow6" refType="h" fact="0.0766"/>
                  <dgm:constr type="w" for="ch" forName="dotArrow6" refType="userD"/>
                  <dgm:constr type="h" for="ch" forName="dotArrow6" refType="userD"/>
                  <dgm:constr type="ctrX" for="ch" forName="dotArrow7" refType="w" fact="0.6593"/>
                  <dgm:constr type="ctrY" for="ch" forName="dotArrow7" refType="h" fact="0.1118"/>
                  <dgm:constr type="w" for="ch" forName="dotArrow7" refType="userD"/>
                  <dgm:constr type="h" for="ch" forName="dotArrow7" refType="userD"/>
                  <dgm:constr type="l" for="ch" forName="parTx1" refType="w" fact="0.2091"/>
                  <dgm:constr type="t" for="ch" forName="parTx1" refType="h" fact="0.9433"/>
                  <dgm:constr type="w" for="ch" forName="parTx1" refType="w" fact="0.2275"/>
                  <dgm:constr type="h" for="ch" forName="parTx1" refType="h" fact="0.0811"/>
                  <dgm:constr type="ctrX" for="ch" forName="picture1" refType="w" fact="0.1988"/>
                  <dgm:constr type="ctrY" for="ch" forName="picture1" refType="h" fact="0.9322"/>
                  <dgm:constr type="w" for="ch" forName="picture1" refType="w" fact="0.1055"/>
                  <dgm:constr type="h" for="ch" forName="picture1" refType="h" fact="0.1403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  <dgm:constr type="l" for="ch" forName="parTx2" refType="w" fact="0.4273"/>
                  <dgm:constr type="t" for="ch" forName="parTx2" refType="h" fact="0.8468"/>
                  <dgm:constr type="w" for="ch" forName="parTx2" refType="w" fact="0.2275"/>
                  <dgm:constr type="h" for="ch" forName="parTx2" refType="h" fact="0.0811"/>
                  <dgm:constr type="ctrX" for="ch" forName="picture2" refType="w" fact="0.4169"/>
                  <dgm:constr type="ctrY" for="ch" forName="picture2" refType="h" fact="0.8357"/>
                  <dgm:constr type="w" for="ch" forName="picture2" refType="w" fact="0.1055"/>
                  <dgm:constr type="h" for="ch" forName="picture2" refType="h" fact="0.1403"/>
                  <dgm:constr type="l" for="ch" forName="desTx2" refType="r" refFor="ch" refForName="parTx2"/>
                  <dgm:constr type="r" for="ch" forName="desTx2" refType="w"/>
                  <dgm:constr type="t" for="ch" forName="desTx2" refType="t" refFor="ch" refForName="parTx2"/>
                  <dgm:constr type="h" for="ch" forName="desTx2" refType="h" refFor="ch" refForName="parTx2"/>
                  <dgm:constr type="l" for="ch" forName="parTx3" refType="w" fact="0.5349"/>
                  <dgm:constr type="t" for="ch" forName="parTx3" refType="h" fact="0.7023"/>
                  <dgm:constr type="w" for="ch" forName="parTx3" refType="w" fact="0.2275"/>
                  <dgm:constr type="h" for="ch" forName="parTx3" refType="h" fact="0.0811"/>
                  <dgm:constr type="ctrX" for="ch" forName="picture3" refType="w" fact="0.5245"/>
                  <dgm:constr type="ctrY" for="ch" forName="picture3" refType="h" fact="0.6912"/>
                  <dgm:constr type="w" for="ch" forName="picture3" refType="w" fact="0.1055"/>
                  <dgm:constr type="h" for="ch" forName="picture3" refType="h" fact="0.1403"/>
                  <dgm:constr type="l" for="ch" forName="desTx3" refType="r" refFor="ch" refForName="parTx3"/>
                  <dgm:constr type="r" for="ch" forName="desTx3" refType="w"/>
                  <dgm:constr type="t" for="ch" forName="desTx3" refType="t" refFor="ch" refForName="parTx3"/>
                  <dgm:constr type="h" for="ch" forName="desTx3" refType="h" refFor="ch" refForName="parTx3"/>
                  <dgm:constr type="l" for="ch" forName="parTx4" refType="w" fact="0.5998"/>
                  <dgm:constr type="t" for="ch" forName="parTx4" refType="h" fact="0.5441"/>
                  <dgm:constr type="w" for="ch" forName="parTx4" refType="w" fact="0.2275"/>
                  <dgm:constr type="h" for="ch" forName="parTx4" refType="h" fact="0.0811"/>
                  <dgm:constr type="ctrX" for="ch" forName="picture4" refType="w" fact="0.5894"/>
                  <dgm:constr type="ctrY" for="ch" forName="picture4" refType="h" fact="0.533"/>
                  <dgm:constr type="w" for="ch" forName="picture4" refType="w" fact="0.1055"/>
                  <dgm:constr type="h" for="ch" forName="picture4" refType="h" fact="0.1403"/>
                  <dgm:constr type="l" for="ch" forName="desTx4" refType="r" refFor="ch" refForName="parTx4"/>
                  <dgm:constr type="r" for="ch" forName="desTx4" refType="w"/>
                  <dgm:constr type="t" for="ch" forName="desTx4" refType="t" refFor="ch" refForName="parTx4"/>
                  <dgm:constr type="h" for="ch" forName="desTx4" refType="h" refFor="ch" refForName="parTx4"/>
                  <dgm:constr type="l" for="ch" forName="parTx5" refType="w" fact="0.6416"/>
                  <dgm:constr type="t" for="ch" forName="parTx5" refType="h" fact="0.3737"/>
                  <dgm:constr type="w" for="ch" forName="parTx5" refType="w" fact="0.2275"/>
                  <dgm:constr type="h" for="ch" forName="parTx5" refType="h" fact="0.0811"/>
                  <dgm:constr type="ctrX" for="ch" forName="picture5" refType="w" fact="0.6313"/>
                  <dgm:constr type="ctrY" for="ch" forName="picture5" refType="h" fact="0.3626"/>
                  <dgm:constr type="w" for="ch" forName="picture5" refType="w" fact="0.1055"/>
                  <dgm:constr type="h" for="ch" forName="picture5" refType="h" fact="0.1403"/>
                  <dgm:constr type="l" for="ch" forName="desTx5" refType="r" refFor="ch" refForName="parTx5"/>
                  <dgm:constr type="r" for="ch" forName="desTx5" refType="w"/>
                  <dgm:constr type="t" for="ch" forName="desTx5" refType="t" refFor="ch" refForName="parTx5"/>
                  <dgm:constr type="h" for="ch" forName="desTx5" refType="h" refFor="ch" refForName="parTx5"/>
                  <dgm:constr type="l" for="ch" forName="parTx6" refType="w" fact="0.6644"/>
                  <dgm:constr type="t" for="ch" forName="parTx6" refType="h" fact="0.2061"/>
                  <dgm:constr type="w" for="ch" forName="parTx6" refType="w" fact="0.2275"/>
                  <dgm:constr type="h" for="ch" forName="parTx6" refType="h" fact="0.0811"/>
                  <dgm:constr type="ctrX" for="ch" forName="picture6" refType="w" fact="0.6541"/>
                  <dgm:constr type="ctrY" for="ch" forName="picture6" refType="h" fact="0.195"/>
                  <dgm:constr type="w" for="ch" forName="picture6" refType="w" fact="0.1055"/>
                  <dgm:constr type="h" for="ch" forName="picture6" refType="h" fact="0.1403"/>
                  <dgm:constr type="l" for="ch" forName="desTx6" refType="r" refFor="ch" refForName="parTx6"/>
                  <dgm:constr type="r" for="ch" forName="desTx6" refType="w"/>
                  <dgm:constr type="t" for="ch" forName="desTx6" refType="t" refFor="ch" refForName="parTx6"/>
                  <dgm:constr type="h" for="ch" forName="desTx6" refType="h" refFor="ch" refForName="parTx6"/>
                </dgm:constrLst>
              </dgm:if>
              <dgm:else name="Name57">
                <dgm:alg type="composite">
                  <dgm:param type="ar" val="1.122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userD" refType="w" fact="0.0125"/>
                  <dgm:constr type="ctrX" for="ch" forName="dot1" refType="w" fact="0.4276"/>
                  <dgm:constr type="ctrY" for="ch" forName="dot1" refType="h" fact="0.8839"/>
                  <dgm:constr type="w" for="ch" forName="dot1" refType="userD"/>
                  <dgm:constr type="h" for="ch" forName="dot1" refType="userD"/>
                  <dgm:constr type="ctrX" for="ch" forName="dot2" refType="w" fact="0.401"/>
                  <dgm:constr type="ctrY" for="ch" forName="dot2" refType="h" fact="0.8967"/>
                  <dgm:constr type="w" for="ch" forName="dot2" refType="userD"/>
                  <dgm:constr type="h" for="ch" forName="dot2" refType="userD"/>
                  <dgm:constr type="ctrX" for="ch" forName="dot3" refType="w" fact="0.3739"/>
                  <dgm:constr type="ctrY" for="ch" forName="dot3" refType="h" fact="0.9076"/>
                  <dgm:constr type="w" for="ch" forName="dot3" refType="userD"/>
                  <dgm:constr type="h" for="ch" forName="dot3" refType="userD"/>
                  <dgm:constr type="ctrX" for="ch" forName="dot4" refType="w" fact="0.3464"/>
                  <dgm:constr type="ctrY" for="ch" forName="dot4" refType="h" fact="0.9165"/>
                  <dgm:constr type="w" for="ch" forName="dot4" refType="userD"/>
                  <dgm:constr type="h" for="ch" forName="dot4" refType="userD"/>
                  <dgm:constr type="ctrX" for="ch" forName="dot5" refType="w" fact="0.3186"/>
                  <dgm:constr type="ctrY" for="ch" forName="dot5" refType="h" fact="0.9234"/>
                  <dgm:constr type="w" for="ch" forName="dot5" refType="userD"/>
                  <dgm:constr type="h" for="ch" forName="dot5" refType="userD"/>
                  <dgm:constr type="ctrX" for="ch" forName="dot6" refType="w" fact="0.5786"/>
                  <dgm:constr type="ctrY" for="ch" forName="dot6" refType="h" fact="0.764"/>
                  <dgm:constr type="w" for="ch" forName="dot6" refType="userD"/>
                  <dgm:constr type="h" for="ch" forName="dot6" refType="userD"/>
                  <dgm:constr type="ctrX" for="ch" forName="dot7" refType="w" fact="0.5564"/>
                  <dgm:constr type="ctrY" for="ch" forName="dot7" refType="h" fact="0.7878"/>
                  <dgm:constr type="w" for="ch" forName="dot7" refType="userD"/>
                  <dgm:constr type="h" for="ch" forName="dot7" refType="userD"/>
                  <dgm:constr type="ctrX" for="ch" forName="dot8" refType="w" fact="0.675"/>
                  <dgm:constr type="ctrY" for="ch" forName="dot8" refType="h" fact="0.6227"/>
                  <dgm:constr type="w" for="ch" forName="dot8" refType="userD"/>
                  <dgm:constr type="h" for="ch" forName="dot8" refType="userD"/>
                  <dgm:constr type="ctrX" for="ch" forName="dot9" refType="w" fact="0.7403"/>
                  <dgm:constr type="ctrY" for="ch" forName="dot9" refType="h" fact="0.4556"/>
                  <dgm:constr type="w" for="ch" forName="dot9" refType="userD"/>
                  <dgm:constr type="h" for="ch" forName="dot9" refType="userD"/>
                  <dgm:constr type="ctrX" for="ch" forName="dot10" refType="w" fact="0.7714"/>
                  <dgm:constr type="ctrY" for="ch" forName="dot10" refType="h" fact="0.2816"/>
                  <dgm:constr type="w" for="ch" forName="dot10" refType="userD"/>
                  <dgm:constr type="h" for="ch" forName="dot10" refType="userD"/>
                  <dgm:constr type="ctrX" for="ch" forName="dotArrow1" refType="w" fact="0.7443"/>
                  <dgm:constr type="ctrY" for="ch" forName="dotArrow1" refType="h" fact="0.0748"/>
                  <dgm:constr type="w" for="ch" forName="dotArrow1" refType="userD"/>
                  <dgm:constr type="h" for="ch" forName="dotArrow1" refType="userD"/>
                  <dgm:constr type="ctrX" for="ch" forName="dotArrow2" refType="w" fact="0.7628"/>
                  <dgm:constr type="ctrY" for="ch" forName="dotArrow2" refType="h" fact="0.0581"/>
                  <dgm:constr type="w" for="ch" forName="dotArrow2" refType="userD"/>
                  <dgm:constr type="h" for="ch" forName="dotArrow2" refType="userD"/>
                  <dgm:constr type="ctrX" for="ch" forName="dotArrow3" refType="w" fact="0.7814"/>
                  <dgm:constr type="ctrY" for="ch" forName="dotArrow3" refType="h" fact="0.0414"/>
                  <dgm:constr type="w" for="ch" forName="dotArrow3" refType="userD"/>
                  <dgm:constr type="h" for="ch" forName="dotArrow3" refType="userD"/>
                  <dgm:constr type="ctrX" for="ch" forName="dotArrow4" refType="w" fact="0.7999"/>
                  <dgm:constr type="ctrY" for="ch" forName="dotArrow4" refType="h" fact="0.0581"/>
                  <dgm:constr type="w" for="ch" forName="dotArrow4" refType="userD"/>
                  <dgm:constr type="h" for="ch" forName="dotArrow4" refType="userD"/>
                  <dgm:constr type="ctrX" for="ch" forName="dotArrow5" refType="w" fact="0.8184"/>
                  <dgm:constr type="ctrY" for="ch" forName="dotArrow5" refType="h" fact="0.0748"/>
                  <dgm:constr type="w" for="ch" forName="dotArrow5" refType="userD"/>
                  <dgm:constr type="h" for="ch" forName="dotArrow5" refType="userD"/>
                  <dgm:constr type="ctrX" for="ch" forName="dotArrow6" refType="w" fact="0.7814"/>
                  <dgm:constr type="ctrY" for="ch" forName="dotArrow6" refType="h" fact="0.0766"/>
                  <dgm:constr type="w" for="ch" forName="dotArrow6" refType="userD"/>
                  <dgm:constr type="h" for="ch" forName="dotArrow6" refType="userD"/>
                  <dgm:constr type="ctrX" for="ch" forName="dotArrow7" refType="w" fact="0.7814"/>
                  <dgm:constr type="ctrY" for="ch" forName="dotArrow7" refType="h" fact="0.1118"/>
                  <dgm:constr type="w" for="ch" forName="dotArrow7" refType="userD"/>
                  <dgm:constr type="h" for="ch" forName="dotArrow7" refType="userD"/>
                  <dgm:constr type="l" for="ch" forName="parTx1" refType="w" fact="0.2479"/>
                  <dgm:constr type="t" for="ch" forName="parTx1" refType="h" fact="0.9416"/>
                  <dgm:constr type="w" for="ch" forName="parTx1" refType="w" fact="0.2696"/>
                  <dgm:constr type="h" for="ch" forName="parTx1" refType="h" fact="0.0811"/>
                  <dgm:constr type="ctrX" for="ch" forName="picture1" refType="w" fact="0.2356"/>
                  <dgm:constr type="ctrY" for="ch" forName="picture1" refType="h" fact="0.9322"/>
                  <dgm:constr type="w" for="ch" forName="picture1" refType="w" fact="0.125"/>
                  <dgm:constr type="h" for="ch" forName="picture1" refType="h" fact="0.1403"/>
                  <dgm:constr type="l" for="ch" forName="parTx2" refType="w" fact="0.5064"/>
                  <dgm:constr type="t" for="ch" forName="parTx2" refType="h" fact="0.8451"/>
                  <dgm:constr type="w" for="ch" forName="parTx2" refType="w" fact="0.2696"/>
                  <dgm:constr type="h" for="ch" forName="parTx2" refType="h" fact="0.0811"/>
                  <dgm:constr type="ctrX" for="ch" forName="picture2" refType="w" fact="0.4941"/>
                  <dgm:constr type="ctrY" for="ch" forName="picture2" refType="h" fact="0.8357"/>
                  <dgm:constr type="w" for="ch" forName="picture2" refType="w" fact="0.125"/>
                  <dgm:constr type="h" for="ch" forName="picture2" refType="h" fact="0.1403"/>
                  <dgm:constr type="l" for="ch" forName="parTx3" refType="w" fact="0.6339"/>
                  <dgm:constr type="t" for="ch" forName="parTx3" refType="h" fact="0.7006"/>
                  <dgm:constr type="w" for="ch" forName="parTx3" refType="w" fact="0.2696"/>
                  <dgm:constr type="h" for="ch" forName="parTx3" refType="h" fact="0.0811"/>
                  <dgm:constr type="ctrX" for="ch" forName="picture3" refType="w" fact="0.6216"/>
                  <dgm:constr type="ctrY" for="ch" forName="picture3" refType="h" fact="0.6912"/>
                  <dgm:constr type="w" for="ch" forName="picture3" refType="w" fact="0.125"/>
                  <dgm:constr type="h" for="ch" forName="picture3" refType="h" fact="0.1403"/>
                  <dgm:constr type="l" for="ch" forName="parTx4" refType="w" fact="0.7108"/>
                  <dgm:constr type="t" for="ch" forName="parTx4" refType="h" fact="0.5424"/>
                  <dgm:constr type="w" for="ch" forName="parTx4" refType="w" fact="0.2696"/>
                  <dgm:constr type="h" for="ch" forName="parTx4" refType="h" fact="0.0811"/>
                  <dgm:constr type="ctrX" for="ch" forName="picture4" refType="w" fact="0.6985"/>
                  <dgm:constr type="ctrY" for="ch" forName="picture4" refType="h" fact="0.533"/>
                  <dgm:constr type="w" for="ch" forName="picture4" refType="w" fact="0.125"/>
                  <dgm:constr type="h" for="ch" forName="picture4" refType="h" fact="0.1403"/>
                  <dgm:constr type="l" for="ch" forName="parTx5" refType="w" fact="0.7604"/>
                  <dgm:constr type="t" for="ch" forName="parTx5" refType="h" fact="0.372"/>
                  <dgm:constr type="w" for="ch" forName="parTx5" refType="w" fact="0.2696"/>
                  <dgm:constr type="h" for="ch" forName="parTx5" refType="h" fact="0.0811"/>
                  <dgm:constr type="ctrX" for="ch" forName="picture5" refType="w" fact="0.7481"/>
                  <dgm:constr type="ctrY" for="ch" forName="picture5" refType="h" fact="0.3626"/>
                  <dgm:constr type="w" for="ch" forName="picture5" refType="w" fact="0.125"/>
                  <dgm:constr type="h" for="ch" forName="picture5" refType="h" fact="0.1403"/>
                  <dgm:constr type="l" for="ch" forName="parTx6" refType="w" fact="0.7874"/>
                  <dgm:constr type="t" for="ch" forName="parTx6" refType="h" fact="0.2044"/>
                  <dgm:constr type="w" for="ch" forName="parTx6" refType="w" fact="0.2696"/>
                  <dgm:constr type="h" for="ch" forName="parTx6" refType="h" fact="0.0811"/>
                  <dgm:constr type="ctrX" for="ch" forName="picture6" refType="w" fact="0.7751"/>
                  <dgm:constr type="ctrY" for="ch" forName="picture6" refType="h" fact="0.195"/>
                  <dgm:constr type="w" for="ch" forName="picture6" refType="w" fact="0.125"/>
                  <dgm:constr type="h" for="ch" forName="picture6" refType="h" fact="0.1403"/>
                </dgm:constrLst>
              </dgm:else>
            </dgm:choose>
          </dgm:if>
          <dgm:else name="Name58">
            <dgm:choose name="Name59">
              <dgm:if name="Name60" axis="des" func="maxDepth" op="gt" val="1">
                <dgm:alg type="composite">
                  <dgm:param type="ar" val="1.3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primFontSz" for="ch" forName="desTx5" refType="primFontSz" refFor="ch" refForName="desTx1" op="equ"/>
                  <dgm:constr type="primFontSz" for="ch" forName="desTx6" refType="primFontSz" refFor="ch" refForName="desTx1" op="equ"/>
                  <dgm:constr type="userD" refType="w" fact="0.0105"/>
                  <dgm:constr type="ctrX" for="ch" forName="dot1" refType="w" fact="0.6392"/>
                  <dgm:constr type="ctrY" for="ch" forName="dot1" refType="h" fact="0.8839"/>
                  <dgm:constr type="w" for="ch" forName="dot1" refType="userD"/>
                  <dgm:constr type="h" for="ch" forName="dot1" refType="userD"/>
                  <dgm:constr type="ctrX" for="ch" forName="dot2" refType="w" fact="0.6616"/>
                  <dgm:constr type="ctrY" for="ch" forName="dot2" refType="h" fact="0.8967"/>
                  <dgm:constr type="w" for="ch" forName="dot2" refType="userD"/>
                  <dgm:constr type="h" for="ch" forName="dot2" refType="userD"/>
                  <dgm:constr type="ctrX" for="ch" forName="dot3" refType="w" fact="0.6845"/>
                  <dgm:constr type="ctrY" for="ch" forName="dot3" refType="h" fact="0.9076"/>
                  <dgm:constr type="w" for="ch" forName="dot3" refType="userD"/>
                  <dgm:constr type="h" for="ch" forName="dot3" refType="userD"/>
                  <dgm:constr type="ctrX" for="ch" forName="dot4" refType="w" fact="0.7077"/>
                  <dgm:constr type="ctrY" for="ch" forName="dot4" refType="h" fact="0.9165"/>
                  <dgm:constr type="w" for="ch" forName="dot4" refType="userD"/>
                  <dgm:constr type="h" for="ch" forName="dot4" refType="userD"/>
                  <dgm:constr type="ctrX" for="ch" forName="dot5" refType="w" fact="0.7312"/>
                  <dgm:constr type="ctrY" for="ch" forName="dot5" refType="h" fact="0.9234"/>
                  <dgm:constr type="w" for="ch" forName="dot5" refType="userD"/>
                  <dgm:constr type="h" for="ch" forName="dot5" refType="userD"/>
                  <dgm:constr type="ctrX" for="ch" forName="dot6" refType="w" fact="0.5117"/>
                  <dgm:constr type="ctrY" for="ch" forName="dot6" refType="h" fact="0.764"/>
                  <dgm:constr type="w" for="ch" forName="dot6" refType="userD"/>
                  <dgm:constr type="h" for="ch" forName="dot6" refType="userD"/>
                  <dgm:constr type="ctrX" for="ch" forName="dot7" refType="w" fact="0.5305"/>
                  <dgm:constr type="ctrY" for="ch" forName="dot7" refType="h" fact="0.7878"/>
                  <dgm:constr type="w" for="ch" forName="dot7" refType="userD"/>
                  <dgm:constr type="h" for="ch" forName="dot7" refType="userD"/>
                  <dgm:constr type="ctrX" for="ch" forName="dot8" refType="w" fact="0.4304"/>
                  <dgm:constr type="ctrY" for="ch" forName="dot8" refType="h" fact="0.6227"/>
                  <dgm:constr type="w" for="ch" forName="dot8" refType="userD"/>
                  <dgm:constr type="h" for="ch" forName="dot8" refType="userD"/>
                  <dgm:constr type="ctrX" for="ch" forName="dot9" refType="w" fact="0.3753"/>
                  <dgm:constr type="ctrY" for="ch" forName="dot9" refType="h" fact="0.4556"/>
                  <dgm:constr type="w" for="ch" forName="dot9" refType="userD"/>
                  <dgm:constr type="h" for="ch" forName="dot9" refType="userD"/>
                  <dgm:constr type="ctrX" for="ch" forName="dot10" refType="w" fact="0.3491"/>
                  <dgm:constr type="ctrY" for="ch" forName="dot10" refType="h" fact="0.2816"/>
                  <dgm:constr type="w" for="ch" forName="dot10" refType="userD"/>
                  <dgm:constr type="h" for="ch" forName="dot10" refType="userD"/>
                  <dgm:constr type="ctrX" for="ch" forName="dotArrow1" refType="w" fact="0.3719"/>
                  <dgm:constr type="ctrY" for="ch" forName="dotArrow1" refType="h" fact="0.0748"/>
                  <dgm:constr type="w" for="ch" forName="dotArrow1" refType="userD"/>
                  <dgm:constr type="h" for="ch" forName="dotArrow1" refType="userD"/>
                  <dgm:constr type="ctrX" for="ch" forName="dotArrow2" refType="w" fact="0.3563"/>
                  <dgm:constr type="ctrY" for="ch" forName="dotArrow2" refType="h" fact="0.0581"/>
                  <dgm:constr type="w" for="ch" forName="dotArrow2" refType="userD"/>
                  <dgm:constr type="h" for="ch" forName="dotArrow2" refType="userD"/>
                  <dgm:constr type="ctrX" for="ch" forName="dotArrow3" refType="w" fact="0.3407"/>
                  <dgm:constr type="ctrY" for="ch" forName="dotArrow3" refType="h" fact="0.0414"/>
                  <dgm:constr type="w" for="ch" forName="dotArrow3" refType="userD"/>
                  <dgm:constr type="h" for="ch" forName="dotArrow3" refType="userD"/>
                  <dgm:constr type="ctrX" for="ch" forName="dotArrow4" refType="w" fact="0.325"/>
                  <dgm:constr type="ctrY" for="ch" forName="dotArrow4" refType="h" fact="0.0581"/>
                  <dgm:constr type="w" for="ch" forName="dotArrow4" refType="userD"/>
                  <dgm:constr type="h" for="ch" forName="dotArrow4" refType="userD"/>
                  <dgm:constr type="ctrX" for="ch" forName="dotArrow5" refType="w" fact="0.3094"/>
                  <dgm:constr type="ctrY" for="ch" forName="dotArrow5" refType="h" fact="0.0748"/>
                  <dgm:constr type="w" for="ch" forName="dotArrow5" refType="userD"/>
                  <dgm:constr type="h" for="ch" forName="dotArrow5" refType="userD"/>
                  <dgm:constr type="ctrX" for="ch" forName="dotArrow6" refType="w" fact="0.3407"/>
                  <dgm:constr type="ctrY" for="ch" forName="dotArrow6" refType="h" fact="0.0766"/>
                  <dgm:constr type="w" for="ch" forName="dotArrow6" refType="userD"/>
                  <dgm:constr type="h" for="ch" forName="dotArrow6" refType="userD"/>
                  <dgm:constr type="ctrX" for="ch" forName="dotArrow7" refType="w" fact="0.3407"/>
                  <dgm:constr type="ctrY" for="ch" forName="dotArrow7" refType="h" fact="0.1118"/>
                  <dgm:constr type="w" for="ch" forName="dotArrow7" refType="userD"/>
                  <dgm:constr type="h" for="ch" forName="dotArrow7" refType="userD"/>
                  <dgm:constr type="r" for="ch" forName="parTx1" refType="w" fact="0.7909"/>
                  <dgm:constr type="t" for="ch" forName="parTx1" refType="h" fact="0.9433"/>
                  <dgm:constr type="w" for="ch" forName="parTx1" refType="w" fact="0.2275"/>
                  <dgm:constr type="h" for="ch" forName="parTx1" refType="h" fact="0.0811"/>
                  <dgm:constr type="ctrX" for="ch" forName="picture1" refType="w" fact="0.8012"/>
                  <dgm:constr type="ctrY" for="ch" forName="picture1" refType="h" fact="0.9322"/>
                  <dgm:constr type="w" for="ch" forName="picture1" refType="w" fact="0.1055"/>
                  <dgm:constr type="h" for="ch" forName="picture1" refType="h" fact="0.1403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  <dgm:constr type="r" for="ch" forName="parTx2" refType="w" fact="0.5727"/>
                  <dgm:constr type="t" for="ch" forName="parTx2" refType="h" fact="0.8468"/>
                  <dgm:constr type="w" for="ch" forName="parTx2" refType="w" fact="0.2275"/>
                  <dgm:constr type="h" for="ch" forName="parTx2" refType="h" fact="0.0811"/>
                  <dgm:constr type="ctrX" for="ch" forName="picture2" refType="w" fact="0.5831"/>
                  <dgm:constr type="ctrY" for="ch" forName="picture2" refType="h" fact="0.8357"/>
                  <dgm:constr type="w" for="ch" forName="picture2" refType="w" fact="0.1055"/>
                  <dgm:constr type="h" for="ch" forName="picture2" refType="h" fact="0.1403"/>
                  <dgm:constr type="r" for="ch" forName="desTx2" refType="l" refFor="ch" refForName="parTx2"/>
                  <dgm:constr type="l" for="ch" forName="desTx2"/>
                  <dgm:constr type="t" for="ch" forName="desTx2" refType="t" refFor="ch" refForName="parTx2"/>
                  <dgm:constr type="h" for="ch" forName="desTx2" refType="h" refFor="ch" refForName="parTx2"/>
                  <dgm:constr type="r" for="ch" forName="parTx3" refType="w" fact="0.4651"/>
                  <dgm:constr type="t" for="ch" forName="parTx3" refType="h" fact="0.7023"/>
                  <dgm:constr type="w" for="ch" forName="parTx3" refType="w" fact="0.2275"/>
                  <dgm:constr type="h" for="ch" forName="parTx3" refType="h" fact="0.0811"/>
                  <dgm:constr type="ctrX" for="ch" forName="picture3" refType="w" fact="0.4755"/>
                  <dgm:constr type="ctrY" for="ch" forName="picture3" refType="h" fact="0.6912"/>
                  <dgm:constr type="w" for="ch" forName="picture3" refType="w" fact="0.1055"/>
                  <dgm:constr type="h" for="ch" forName="picture3" refType="h" fact="0.1403"/>
                  <dgm:constr type="r" for="ch" forName="desTx3" refType="l" refFor="ch" refForName="parTx3"/>
                  <dgm:constr type="l" for="ch" forName="desTx3"/>
                  <dgm:constr type="t" for="ch" forName="desTx3" refType="t" refFor="ch" refForName="parTx3"/>
                  <dgm:constr type="h" for="ch" forName="desTx3" refType="h" refFor="ch" refForName="parTx3"/>
                  <dgm:constr type="r" for="ch" forName="parTx4" refType="w" fact="0.4002"/>
                  <dgm:constr type="t" for="ch" forName="parTx4" refType="h" fact="0.5441"/>
                  <dgm:constr type="w" for="ch" forName="parTx4" refType="w" fact="0.2275"/>
                  <dgm:constr type="h" for="ch" forName="parTx4" refType="h" fact="0.0811"/>
                  <dgm:constr type="ctrX" for="ch" forName="picture4" refType="w" fact="0.4106"/>
                  <dgm:constr type="ctrY" for="ch" forName="picture4" refType="h" fact="0.533"/>
                  <dgm:constr type="w" for="ch" forName="picture4" refType="w" fact="0.1055"/>
                  <dgm:constr type="h" for="ch" forName="picture4" refType="h" fact="0.1403"/>
                  <dgm:constr type="r" for="ch" forName="desTx4" refType="l" refFor="ch" refForName="parTx4"/>
                  <dgm:constr type="l" for="ch" forName="desTx4"/>
                  <dgm:constr type="t" for="ch" forName="desTx4" refType="t" refFor="ch" refForName="parTx4"/>
                  <dgm:constr type="h" for="ch" forName="desTx4" refType="h" refFor="ch" refForName="parTx4"/>
                  <dgm:constr type="r" for="ch" forName="parTx5" refType="w" fact="0.3584"/>
                  <dgm:constr type="t" for="ch" forName="parTx5" refType="h" fact="0.3737"/>
                  <dgm:constr type="w" for="ch" forName="parTx5" refType="w" fact="0.2275"/>
                  <dgm:constr type="h" for="ch" forName="parTx5" refType="h" fact="0.0811"/>
                  <dgm:constr type="ctrX" for="ch" forName="picture5" refType="w" fact="0.3687"/>
                  <dgm:constr type="ctrY" for="ch" forName="picture5" refType="h" fact="0.3626"/>
                  <dgm:constr type="w" for="ch" forName="picture5" refType="w" fact="0.1055"/>
                  <dgm:constr type="h" for="ch" forName="picture5" refType="h" fact="0.1403"/>
                  <dgm:constr type="r" for="ch" forName="desTx5" refType="l" refFor="ch" refForName="parTx5"/>
                  <dgm:constr type="l" for="ch" forName="desTx5"/>
                  <dgm:constr type="t" for="ch" forName="desTx5" refType="t" refFor="ch" refForName="parTx5"/>
                  <dgm:constr type="h" for="ch" forName="desTx5" refType="h" refFor="ch" refForName="parTx5"/>
                  <dgm:constr type="r" for="ch" forName="parTx6" refType="w" fact="0.3356"/>
                  <dgm:constr type="t" for="ch" forName="parTx6" refType="h" fact="0.2061"/>
                  <dgm:constr type="w" for="ch" forName="parTx6" refType="w" fact="0.2275"/>
                  <dgm:constr type="h" for="ch" forName="parTx6" refType="h" fact="0.0811"/>
                  <dgm:constr type="ctrX" for="ch" forName="picture6" refType="w" fact="0.3459"/>
                  <dgm:constr type="ctrY" for="ch" forName="picture6" refType="h" fact="0.195"/>
                  <dgm:constr type="w" for="ch" forName="picture6" refType="w" fact="0.1055"/>
                  <dgm:constr type="h" for="ch" forName="picture6" refType="h" fact="0.1403"/>
                  <dgm:constr type="r" for="ch" forName="desTx6" refType="l" refFor="ch" refForName="parTx6"/>
                  <dgm:constr type="l" for="ch" forName="desTx6"/>
                  <dgm:constr type="t" for="ch" forName="desTx6" refType="t" refFor="ch" refForName="parTx6"/>
                  <dgm:constr type="h" for="ch" forName="desTx6" refType="h" refFor="ch" refForName="parTx6"/>
                </dgm:constrLst>
              </dgm:if>
              <dgm:else name="Name61">
                <dgm:alg type="composite">
                  <dgm:param type="ar" val="1.122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userD" refType="w" fact="0.0125"/>
                  <dgm:constr type="ctrX" for="ch" forName="dot1" refType="w" fact="0.5724"/>
                  <dgm:constr type="ctrY" for="ch" forName="dot1" refType="h" fact="0.8839"/>
                  <dgm:constr type="w" for="ch" forName="dot1" refType="userD"/>
                  <dgm:constr type="h" for="ch" forName="dot1" refType="userD"/>
                  <dgm:constr type="ctrX" for="ch" forName="dot2" refType="w" fact="0.599"/>
                  <dgm:constr type="ctrY" for="ch" forName="dot2" refType="h" fact="0.8967"/>
                  <dgm:constr type="w" for="ch" forName="dot2" refType="userD"/>
                  <dgm:constr type="h" for="ch" forName="dot2" refType="userD"/>
                  <dgm:constr type="ctrX" for="ch" forName="dot3" refType="w" fact="0.6261"/>
                  <dgm:constr type="ctrY" for="ch" forName="dot3" refType="h" fact="0.9076"/>
                  <dgm:constr type="w" for="ch" forName="dot3" refType="userD"/>
                  <dgm:constr type="h" for="ch" forName="dot3" refType="userD"/>
                  <dgm:constr type="ctrX" for="ch" forName="dot4" refType="w" fact="0.6536"/>
                  <dgm:constr type="ctrY" for="ch" forName="dot4" refType="h" fact="0.9165"/>
                  <dgm:constr type="w" for="ch" forName="dot4" refType="userD"/>
                  <dgm:constr type="h" for="ch" forName="dot4" refType="userD"/>
                  <dgm:constr type="ctrX" for="ch" forName="dot5" refType="w" fact="0.6814"/>
                  <dgm:constr type="ctrY" for="ch" forName="dot5" refType="h" fact="0.9234"/>
                  <dgm:constr type="w" for="ch" forName="dot5" refType="userD"/>
                  <dgm:constr type="h" for="ch" forName="dot5" refType="userD"/>
                  <dgm:constr type="ctrX" for="ch" forName="dot6" refType="w" fact="0.4214"/>
                  <dgm:constr type="ctrY" for="ch" forName="dot6" refType="h" fact="0.764"/>
                  <dgm:constr type="w" for="ch" forName="dot6" refType="userD"/>
                  <dgm:constr type="h" for="ch" forName="dot6" refType="userD"/>
                  <dgm:constr type="ctrX" for="ch" forName="dot7" refType="w" fact="0.4436"/>
                  <dgm:constr type="ctrY" for="ch" forName="dot7" refType="h" fact="0.7878"/>
                  <dgm:constr type="w" for="ch" forName="dot7" refType="userD"/>
                  <dgm:constr type="h" for="ch" forName="dot7" refType="userD"/>
                  <dgm:constr type="ctrX" for="ch" forName="dot8" refType="w" fact="0.325"/>
                  <dgm:constr type="ctrY" for="ch" forName="dot8" refType="h" fact="0.6227"/>
                  <dgm:constr type="w" for="ch" forName="dot8" refType="userD"/>
                  <dgm:constr type="h" for="ch" forName="dot8" refType="userD"/>
                  <dgm:constr type="ctrX" for="ch" forName="dot9" refType="w" fact="0.2597"/>
                  <dgm:constr type="ctrY" for="ch" forName="dot9" refType="h" fact="0.4556"/>
                  <dgm:constr type="w" for="ch" forName="dot9" refType="userD"/>
                  <dgm:constr type="h" for="ch" forName="dot9" refType="userD"/>
                  <dgm:constr type="ctrX" for="ch" forName="dot10" refType="w" fact="0.2286"/>
                  <dgm:constr type="ctrY" for="ch" forName="dot10" refType="h" fact="0.2816"/>
                  <dgm:constr type="w" for="ch" forName="dot10" refType="userD"/>
                  <dgm:constr type="h" for="ch" forName="dot10" refType="userD"/>
                  <dgm:constr type="ctrX" for="ch" forName="dotArrow1" refType="w" fact="0.2557"/>
                  <dgm:constr type="ctrY" for="ch" forName="dotArrow1" refType="h" fact="0.0748"/>
                  <dgm:constr type="w" for="ch" forName="dotArrow1" refType="userD"/>
                  <dgm:constr type="h" for="ch" forName="dotArrow1" refType="userD"/>
                  <dgm:constr type="ctrX" for="ch" forName="dotArrow2" refType="w" fact="0.2372"/>
                  <dgm:constr type="ctrY" for="ch" forName="dotArrow2" refType="h" fact="0.0581"/>
                  <dgm:constr type="w" for="ch" forName="dotArrow2" refType="userD"/>
                  <dgm:constr type="h" for="ch" forName="dotArrow2" refType="userD"/>
                  <dgm:constr type="ctrX" for="ch" forName="dotArrow3" refType="w" fact="0.2187"/>
                  <dgm:constr type="ctrY" for="ch" forName="dotArrow3" refType="h" fact="0.0414"/>
                  <dgm:constr type="w" for="ch" forName="dotArrow3" refType="userD"/>
                  <dgm:constr type="h" for="ch" forName="dotArrow3" refType="userD"/>
                  <dgm:constr type="ctrX" for="ch" forName="dotArrow4" refType="w" fact="0.2001"/>
                  <dgm:constr type="ctrY" for="ch" forName="dotArrow4" refType="h" fact="0.0581"/>
                  <dgm:constr type="w" for="ch" forName="dotArrow4" refType="userD"/>
                  <dgm:constr type="h" for="ch" forName="dotArrow4" refType="userD"/>
                  <dgm:constr type="ctrX" for="ch" forName="dotArrow5" refType="w" fact="0.1816"/>
                  <dgm:constr type="ctrY" for="ch" forName="dotArrow5" refType="h" fact="0.0748"/>
                  <dgm:constr type="w" for="ch" forName="dotArrow5" refType="userD"/>
                  <dgm:constr type="h" for="ch" forName="dotArrow5" refType="userD"/>
                  <dgm:constr type="ctrX" for="ch" forName="dotArrow6" refType="w" fact="0.2187"/>
                  <dgm:constr type="ctrY" for="ch" forName="dotArrow6" refType="h" fact="0.0766"/>
                  <dgm:constr type="w" for="ch" forName="dotArrow6" refType="userD"/>
                  <dgm:constr type="h" for="ch" forName="dotArrow6" refType="userD"/>
                  <dgm:constr type="ctrX" for="ch" forName="dotArrow7" refType="w" fact="0.2187"/>
                  <dgm:constr type="ctrY" for="ch" forName="dotArrow7" refType="h" fact="0.1118"/>
                  <dgm:constr type="w" for="ch" forName="dotArrow7" refType="userD"/>
                  <dgm:constr type="h" for="ch" forName="dotArrow7" refType="userD"/>
                  <dgm:constr type="r" for="ch" forName="parTx1" refType="w" fact="0.7522"/>
                  <dgm:constr type="t" for="ch" forName="parTx1" refType="h" fact="0.9416"/>
                  <dgm:constr type="w" for="ch" forName="parTx1" refType="w" fact="0.2696"/>
                  <dgm:constr type="h" for="ch" forName="parTx1" refType="h" fact="0.0811"/>
                  <dgm:constr type="ctrX" for="ch" forName="picture1" refType="w" fact="0.7644"/>
                  <dgm:constr type="ctrY" for="ch" forName="picture1" refType="h" fact="0.9322"/>
                  <dgm:constr type="w" for="ch" forName="picture1" refType="w" fact="0.125"/>
                  <dgm:constr type="h" for="ch" forName="picture1" refType="h" fact="0.1403"/>
                  <dgm:constr type="r" for="ch" forName="parTx2" refType="w" fact="0.4937"/>
                  <dgm:constr type="t" for="ch" forName="parTx2" refType="h" fact="0.8451"/>
                  <dgm:constr type="w" for="ch" forName="parTx2" refType="w" fact="0.2696"/>
                  <dgm:constr type="h" for="ch" forName="parTx2" refType="h" fact="0.0811"/>
                  <dgm:constr type="ctrX" for="ch" forName="picture2" refType="w" fact="0.5059"/>
                  <dgm:constr type="ctrY" for="ch" forName="picture2" refType="h" fact="0.8357"/>
                  <dgm:constr type="w" for="ch" forName="picture2" refType="w" fact="0.125"/>
                  <dgm:constr type="h" for="ch" forName="picture2" refType="h" fact="0.1403"/>
                  <dgm:constr type="r" for="ch" forName="parTx3" refType="w" fact="0.3662"/>
                  <dgm:constr type="t" for="ch" forName="parTx3" refType="h" fact="0.7006"/>
                  <dgm:constr type="w" for="ch" forName="parTx3" refType="w" fact="0.2696"/>
                  <dgm:constr type="h" for="ch" forName="parTx3" refType="h" fact="0.0811"/>
                  <dgm:constr type="ctrX" for="ch" forName="picture3" refType="w" fact="0.3784"/>
                  <dgm:constr type="ctrY" for="ch" forName="picture3" refType="h" fact="0.6912"/>
                  <dgm:constr type="w" for="ch" forName="picture3" refType="w" fact="0.125"/>
                  <dgm:constr type="h" for="ch" forName="picture3" refType="h" fact="0.1403"/>
                  <dgm:constr type="r" for="ch" forName="parTx4" refType="w" fact="0.2893"/>
                  <dgm:constr type="t" for="ch" forName="parTx4" refType="h" fact="0.5424"/>
                  <dgm:constr type="w" for="ch" forName="parTx4" refType="w" fact="0.2696"/>
                  <dgm:constr type="h" for="ch" forName="parTx4" refType="h" fact="0.0811"/>
                  <dgm:constr type="ctrX" for="ch" forName="picture4" refType="w" fact="0.3015"/>
                  <dgm:constr type="ctrY" for="ch" forName="picture4" refType="h" fact="0.533"/>
                  <dgm:constr type="w" for="ch" forName="picture4" refType="w" fact="0.125"/>
                  <dgm:constr type="h" for="ch" forName="picture4" refType="h" fact="0.1403"/>
                  <dgm:constr type="r" for="ch" forName="parTx5" refType="w" fact="0.2397"/>
                  <dgm:constr type="t" for="ch" forName="parTx5" refType="h" fact="0.372"/>
                  <dgm:constr type="w" for="ch" forName="parTx5" refType="w" fact="0.2696"/>
                  <dgm:constr type="h" for="ch" forName="parTx5" refType="h" fact="0.0811"/>
                  <dgm:constr type="ctrX" for="ch" forName="picture5" refType="w" fact="0.2519"/>
                  <dgm:constr type="ctrY" for="ch" forName="picture5" refType="h" fact="0.3626"/>
                  <dgm:constr type="w" for="ch" forName="picture5" refType="w" fact="0.125"/>
                  <dgm:constr type="h" for="ch" forName="picture5" refType="h" fact="0.1403"/>
                  <dgm:constr type="r" for="ch" forName="parTx6" refType="w" fact="0.2127"/>
                  <dgm:constr type="t" for="ch" forName="parTx6" refType="h" fact="0.2044"/>
                  <dgm:constr type="w" for="ch" forName="parTx6" refType="w" fact="0.2696"/>
                  <dgm:constr type="h" for="ch" forName="parTx6" refType="h" fact="0.0811"/>
                  <dgm:constr type="ctrX" for="ch" forName="picture6" refType="w" fact="0.2249"/>
                  <dgm:constr type="ctrY" for="ch" forName="picture6" refType="h" fact="0.195"/>
                  <dgm:constr type="w" for="ch" forName="picture6" refType="w" fact="0.125"/>
                  <dgm:constr type="h" for="ch" forName="picture6" refType="h" fact="0.1403"/>
                </dgm:constrLst>
              </dgm:else>
            </dgm:choose>
          </dgm:else>
        </dgm:choose>
      </dgm:if>
      <dgm:else name="Name62">
        <dgm:choose name="Name63">
          <dgm:if name="Name64" func="var" arg="dir" op="equ" val="norm">
            <dgm:choose name="Name65">
              <dgm:if name="Name66" axis="des" func="maxDepth" op="gt" val="1">
                <dgm:alg type="composite">
                  <dgm:param type="ar" val="1.2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primFontSz" for="ch" forName="parTx7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primFontSz" for="ch" forName="desTx5" refType="primFontSz" refFor="ch" refForName="desTx1" op="equ"/>
                  <dgm:constr type="primFontSz" for="ch" forName="desTx6" refType="primFontSz" refFor="ch" refForName="desTx1" op="equ"/>
                  <dgm:constr type="primFontSz" for="ch" forName="desTx7" refType="primFontSz" refFor="ch" refForName="desTx1" op="equ"/>
                  <dgm:constr type="userD" refType="w" fact="0.0097"/>
                  <dgm:constr type="ctrX" for="ch" forName="dot1" refType="w" fact="0.3909"/>
                  <dgm:constr type="ctrY" for="ch" forName="dot1" refType="h" fact="0.8342"/>
                  <dgm:constr type="w" for="ch" forName="dot1" refType="userD"/>
                  <dgm:constr type="h" for="ch" forName="dot1" refType="userD"/>
                  <dgm:constr type="ctrX" for="ch" forName="dot2" refType="w" fact="0.3721"/>
                  <dgm:constr type="ctrY" for="ch" forName="dot2" refType="h" fact="0.8448"/>
                  <dgm:constr type="w" for="ch" forName="dot2" refType="userD"/>
                  <dgm:constr type="h" for="ch" forName="dot2" refType="userD"/>
                  <dgm:constr type="ctrX" for="ch" forName="dot3" refType="w" fact="0.353"/>
                  <dgm:constr type="ctrY" for="ch" forName="dot3" refType="h" fact="0.8539"/>
                  <dgm:constr type="w" for="ch" forName="dot3" refType="userD"/>
                  <dgm:constr type="h" for="ch" forName="dot3" refType="userD"/>
                  <dgm:constr type="ctrX" for="ch" forName="dot4" refType="w" fact="0.3337"/>
                  <dgm:constr type="ctrY" for="ch" forName="dot4" refType="h" fact="0.8615"/>
                  <dgm:constr type="w" for="ch" forName="dot4" refType="userD"/>
                  <dgm:constr type="h" for="ch" forName="dot4" refType="userD"/>
                  <dgm:constr type="ctrX" for="ch" forName="dot5" refType="w" fact="0.3142"/>
                  <dgm:constr type="ctrY" for="ch" forName="dot5" refType="h" fact="0.8676"/>
                  <dgm:constr type="w" for="ch" forName="dot5" refType="userD"/>
                  <dgm:constr type="h" for="ch" forName="dot5" refType="userD"/>
                  <dgm:constr type="ctrX" for="ch" forName="dot6" refType="w" fact="0.5088"/>
                  <dgm:constr type="ctrY" for="ch" forName="dot6" refType="h" fact="0.7255"/>
                  <dgm:constr type="w" for="ch" forName="dot6" refType="userD"/>
                  <dgm:constr type="h" for="ch" forName="dot6" refType="userD"/>
                  <dgm:constr type="ctrX" for="ch" forName="dot7" refType="w" fact="0.4926"/>
                  <dgm:constr type="ctrY" for="ch" forName="dot7" refType="h" fact="0.7454"/>
                  <dgm:constr type="w" for="ch" forName="dot7" refType="userD"/>
                  <dgm:constr type="h" for="ch" forName="dot7" refType="userD"/>
                  <dgm:constr type="ctrX" for="ch" forName="dot8" refType="w" fact="0.5836"/>
                  <dgm:constr type="ctrY" for="ch" forName="dot8" refType="h" fact="0.6026"/>
                  <dgm:constr type="w" for="ch" forName="dot8" refType="userD"/>
                  <dgm:constr type="h" for="ch" forName="dot8" refType="userD"/>
                  <dgm:constr type="ctrX" for="ch" forName="dot9" refType="w" fact="0.6371"/>
                  <dgm:constr type="ctrY" for="ch" forName="dot9" refType="h" fact="0.4632"/>
                  <dgm:constr type="w" for="ch" forName="dot9" refType="userD"/>
                  <dgm:constr type="h" for="ch" forName="dot9" refType="userD"/>
                  <dgm:constr type="ctrX" for="ch" forName="dot10" refType="w" fact="0.6701"/>
                  <dgm:constr type="ctrY" for="ch" forName="dot10" refType="h" fact="0.3187"/>
                  <dgm:constr type="w" for="ch" forName="dot10" refType="userD"/>
                  <dgm:constr type="h" for="ch" forName="dot10" refType="userD"/>
                  <dgm:constr type="ctrX" for="ch" forName="dot11" refType="w" fact="0.6853"/>
                  <dgm:constr type="ctrY" for="ch" forName="dot11" refType="h" fact="0.1763"/>
                  <dgm:constr type="w" for="ch" forName="dot11" refType="userD"/>
                  <dgm:constr type="h" for="ch" forName="dot11" refType="userD"/>
                  <dgm:constr type="ctrX" for="ch" forName="dotArrow1" refType="w" fact="0.6627"/>
                  <dgm:constr type="ctrY" for="ch" forName="dotArrow1" refType="h" fact="-0.0099"/>
                  <dgm:constr type="w" for="ch" forName="dotArrow1" refType="userD"/>
                  <dgm:constr type="h" for="ch" forName="dotArrow1" refType="userD"/>
                  <dgm:constr type="ctrX" for="ch" forName="dotArrow2" refType="w" fact="0.6773"/>
                  <dgm:constr type="ctrY" for="ch" forName="dotArrow2" refType="h" fact="-0.0239"/>
                  <dgm:constr type="w" for="ch" forName="dotArrow2" refType="userD"/>
                  <dgm:constr type="h" for="ch" forName="dotArrow2" refType="userD"/>
                  <dgm:constr type="ctrX" for="ch" forName="dotArrow3" refType="w" fact="0.6919"/>
                  <dgm:constr type="ctrY" for="ch" forName="dotArrow3" refType="h" fact="-0.0378"/>
                  <dgm:constr type="w" for="ch" forName="dotArrow3" refType="userD"/>
                  <dgm:constr type="h" for="ch" forName="dotArrow3" refType="userD"/>
                  <dgm:constr type="ctrX" for="ch" forName="dotArrow4" refType="w" fact="0.7065"/>
                  <dgm:constr type="ctrY" for="ch" forName="dotArrow4" refType="h" fact="-0.0239"/>
                  <dgm:constr type="w" for="ch" forName="dotArrow4" refType="userD"/>
                  <dgm:constr type="h" for="ch" forName="dotArrow4" refType="userD"/>
                  <dgm:constr type="ctrX" for="ch" forName="dotArrow5" refType="w" fact="0.7212"/>
                  <dgm:constr type="ctrY" for="ch" forName="dotArrow5" refType="h" fact="-0.0099"/>
                  <dgm:constr type="w" for="ch" forName="dotArrow5" refType="userD"/>
                  <dgm:constr type="h" for="ch" forName="dotArrow5" refType="userD"/>
                  <dgm:constr type="ctrX" for="ch" forName="dotArrow6" refType="w" fact="0.6919"/>
                  <dgm:constr type="ctrY" for="ch" forName="dotArrow6" refType="h" fact="-0.0084"/>
                  <dgm:constr type="w" for="ch" forName="dotArrow6" refType="userD"/>
                  <dgm:constr type="h" for="ch" forName="dotArrow6" refType="userD"/>
                  <dgm:constr type="ctrX" for="ch" forName="dotArrow7" refType="w" fact="0.6919"/>
                  <dgm:constr type="ctrY" for="ch" forName="dotArrow7" refType="h" fact="0.0211"/>
                  <dgm:constr type="w" for="ch" forName="dotArrow7" refType="userD"/>
                  <dgm:constr type="h" for="ch" forName="dotArrow7" refType="userD"/>
                  <dgm:constr type="l" for="ch" forName="parTx1" refType="w" fact="0.2556"/>
                  <dgm:constr type="t" for="ch" forName="parTx1" refType="h" fact="0.8856"/>
                  <dgm:constr type="w" for="ch" forName="parTx1" refType="w" fact="0.2101"/>
                  <dgm:constr type="h" for="ch" forName="parTx1" refType="h" fact="0.0704"/>
                  <dgm:constr type="ctrX" for="ch" forName="picture1" refType="w" fact="0.246"/>
                  <dgm:constr type="ctrY" for="ch" forName="picture1" refType="h" fact="0.8769"/>
                  <dgm:constr type="w" for="ch" forName="picture1" refType="w" fact="0.0974"/>
                  <dgm:constr type="h" for="ch" forName="picture1" refType="h" fact="0.1218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  <dgm:constr type="l" for="ch" forName="parTx2" refType="w" fact="0.4535"/>
                  <dgm:constr type="t" for="ch" forName="parTx2" refType="h" fact="0.7956"/>
                  <dgm:constr type="w" for="ch" forName="parTx2" refType="w" fact="0.2101"/>
                  <dgm:constr type="h" for="ch" forName="parTx2" refType="h" fact="0.0704"/>
                  <dgm:constr type="ctrX" for="ch" forName="picture2" refType="w" fact="0.4439"/>
                  <dgm:constr type="ctrY" for="ch" forName="picture2" refType="h" fact="0.787"/>
                  <dgm:constr type="w" for="ch" forName="picture2" refType="w" fact="0.0974"/>
                  <dgm:constr type="h" for="ch" forName="picture2" refType="h" fact="0.1218"/>
                  <dgm:constr type="l" for="ch" forName="desTx2" refType="r" refFor="ch" refForName="parTx2"/>
                  <dgm:constr type="r" for="ch" forName="desTx2" refType="w"/>
                  <dgm:constr type="t" for="ch" forName="desTx2" refType="t" refFor="ch" refForName="parTx2"/>
                  <dgm:constr type="h" for="ch" forName="desTx2" refType="h" refFor="ch" refForName="parTx2"/>
                  <dgm:constr type="l" for="ch" forName="parTx3" refType="w" fact="0.5511"/>
                  <dgm:constr type="t" for="ch" forName="parTx3" refType="h" fact="0.673"/>
                  <dgm:constr type="w" for="ch" forName="parTx3" refType="w" fact="0.2101"/>
                  <dgm:constr type="h" for="ch" forName="parTx3" refType="h" fact="0.0704"/>
                  <dgm:constr type="ctrX" for="ch" forName="picture3" refType="w" fact="0.5415"/>
                  <dgm:constr type="ctrY" for="ch" forName="picture3" refType="h" fact="0.6644"/>
                  <dgm:constr type="w" for="ch" forName="picture3" refType="w" fact="0.0974"/>
                  <dgm:constr type="h" for="ch" forName="picture3" refType="h" fact="0.1218"/>
                  <dgm:constr type="l" for="ch" forName="desTx3" refType="r" refFor="ch" refForName="parTx3"/>
                  <dgm:constr type="r" for="ch" forName="desTx3" refType="w"/>
                  <dgm:constr type="t" for="ch" forName="desTx3" refType="t" refFor="ch" refForName="parTx3"/>
                  <dgm:constr type="h" for="ch" forName="desTx3" refType="h" refFor="ch" refForName="parTx3"/>
                  <dgm:constr type="l" for="ch" forName="parTx4" refType="w" fact="0.6132"/>
                  <dgm:constr type="t" for="ch" forName="parTx4" refType="h" fact="0.538"/>
                  <dgm:constr type="w" for="ch" forName="parTx4" refType="w" fact="0.2101"/>
                  <dgm:constr type="h" for="ch" forName="parTx4" refType="h" fact="0.0704"/>
                  <dgm:constr type="ctrX" for="ch" forName="picture4" refType="w" fact="0.6037"/>
                  <dgm:constr type="ctrY" for="ch" forName="picture4" refType="h" fact="0.5294"/>
                  <dgm:constr type="w" for="ch" forName="picture4" refType="w" fact="0.0974"/>
                  <dgm:constr type="h" for="ch" forName="picture4" refType="h" fact="0.1218"/>
                  <dgm:constr type="l" for="ch" forName="desTx4" refType="r" refFor="ch" refForName="parTx4"/>
                  <dgm:constr type="r" for="ch" forName="desTx4" refType="w"/>
                  <dgm:constr type="t" for="ch" forName="desTx4" refType="t" refFor="ch" refForName="parTx4"/>
                  <dgm:constr type="h" for="ch" forName="desTx4" refType="h" refFor="ch" refForName="parTx4"/>
                  <dgm:constr type="l" for="ch" forName="parTx5" refType="w" fact="0.6576"/>
                  <dgm:constr type="t" for="ch" forName="parTx5" refType="h" fact="0.3951"/>
                  <dgm:constr type="w" for="ch" forName="parTx5" refType="w" fact="0.2101"/>
                  <dgm:constr type="h" for="ch" forName="parTx5" refType="h" fact="0.0704"/>
                  <dgm:constr type="ctrX" for="ch" forName="picture5" refType="w" fact="0.648"/>
                  <dgm:constr type="ctrY" for="ch" forName="picture5" refType="h" fact="0.3864"/>
                  <dgm:constr type="w" for="ch" forName="picture5" refType="w" fact="0.0974"/>
                  <dgm:constr type="h" for="ch" forName="picture5" refType="h" fact="0.1218"/>
                  <dgm:constr type="l" for="ch" forName="desTx5" refType="r" refFor="ch" refForName="parTx5"/>
                  <dgm:constr type="r" for="ch" forName="desTx5" refType="w"/>
                  <dgm:constr type="t" for="ch" forName="desTx5" refType="t" refFor="ch" refForName="parTx5"/>
                  <dgm:constr type="h" for="ch" forName="desTx5" refType="h" refFor="ch" refForName="parTx5"/>
                  <dgm:constr type="l" for="ch" forName="parTx6" refType="w" fact="0.6828"/>
                  <dgm:constr type="t" for="ch" forName="parTx6" refType="h" fact="0.2531"/>
                  <dgm:constr type="w" for="ch" forName="parTx6" refType="w" fact="0.2101"/>
                  <dgm:constr type="h" for="ch" forName="parTx6" refType="h" fact="0.0704"/>
                  <dgm:constr type="ctrX" for="ch" forName="picture6" refType="w" fact="0.6733"/>
                  <dgm:constr type="ctrY" for="ch" forName="picture6" refType="h" fact="0.2444"/>
                  <dgm:constr type="w" for="ch" forName="picture6" refType="w" fact="0.0974"/>
                  <dgm:constr type="h" for="ch" forName="picture6" refType="h" fact="0.1218"/>
                  <dgm:constr type="l" for="ch" forName="desTx6" refType="r" refFor="ch" refForName="parTx6"/>
                  <dgm:constr type="r" for="ch" forName="desTx6" refType="w"/>
                  <dgm:constr type="t" for="ch" forName="desTx6" refType="t" refFor="ch" refForName="parTx6"/>
                  <dgm:constr type="h" for="ch" forName="desTx6" refType="h" refFor="ch" refForName="parTx6"/>
                  <dgm:constr type="l" for="ch" forName="parTx7" refType="w" fact="0.6966"/>
                  <dgm:constr type="t" for="ch" forName="parTx7" refType="h" fact="0.1162"/>
                  <dgm:constr type="w" for="ch" forName="parTx7" refType="w" fact="0.2101"/>
                  <dgm:constr type="h" for="ch" forName="parTx7" refType="h" fact="0.0704"/>
                  <dgm:constr type="ctrX" for="ch" forName="picture7" refType="w" fact="0.6871"/>
                  <dgm:constr type="ctrY" for="ch" forName="picture7" refType="h" fact="0.1075"/>
                  <dgm:constr type="w" for="ch" forName="picture7" refType="w" fact="0.0974"/>
                  <dgm:constr type="h" for="ch" forName="picture7" refType="h" fact="0.1218"/>
                  <dgm:constr type="l" for="ch" forName="desTx7" refType="r" refFor="ch" refForName="parTx7"/>
                  <dgm:constr type="r" for="ch" forName="desTx7" refType="w"/>
                  <dgm:constr type="t" for="ch" forName="desTx7" refType="t" refFor="ch" refForName="parTx7"/>
                  <dgm:constr type="h" for="ch" forName="desTx7" refType="h" refFor="ch" refForName="parTx7"/>
                </dgm:constrLst>
              </dgm:if>
              <dgm:else name="Name67">
                <dgm:alg type="composite">
                  <dgm:param type="ar" val="1.096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primFontSz" for="ch" forName="parTx7" refType="primFontSz" refFor="ch" refForName="parTx1" op="equ"/>
                  <dgm:constr type="userD" refType="w" fact="0.0111"/>
                  <dgm:constr type="ctrX" for="ch" forName="dot1" refType="w" fact="0.4459"/>
                  <dgm:constr type="ctrY" for="ch" forName="dot1" refType="h" fact="0.8342"/>
                  <dgm:constr type="w" for="ch" forName="dot1" refType="userD"/>
                  <dgm:constr type="h" for="ch" forName="dot1" refType="userD"/>
                  <dgm:constr type="ctrX" for="ch" forName="dot2" refType="w" fact="0.4244"/>
                  <dgm:constr type="ctrY" for="ch" forName="dot2" refType="h" fact="0.8448"/>
                  <dgm:constr type="w" for="ch" forName="dot2" refType="userD"/>
                  <dgm:constr type="h" for="ch" forName="dot2" refType="userD"/>
                  <dgm:constr type="ctrX" for="ch" forName="dot3" refType="w" fact="0.4026"/>
                  <dgm:constr type="ctrY" for="ch" forName="dot3" refType="h" fact="0.8539"/>
                  <dgm:constr type="w" for="ch" forName="dot3" refType="userD"/>
                  <dgm:constr type="h" for="ch" forName="dot3" refType="userD"/>
                  <dgm:constr type="ctrX" for="ch" forName="dot4" refType="w" fact="0.3806"/>
                  <dgm:constr type="ctrY" for="ch" forName="dot4" refType="h" fact="0.8615"/>
                  <dgm:constr type="w" for="ch" forName="dot4" refType="userD"/>
                  <dgm:constr type="h" for="ch" forName="dot4" refType="userD"/>
                  <dgm:constr type="ctrX" for="ch" forName="dot5" refType="w" fact="0.3584"/>
                  <dgm:constr type="ctrY" for="ch" forName="dot5" refType="h" fact="0.8676"/>
                  <dgm:constr type="w" for="ch" forName="dot5" refType="userD"/>
                  <dgm:constr type="h" for="ch" forName="dot5" refType="userD"/>
                  <dgm:constr type="ctrX" for="ch" forName="dot6" refType="w" fact="0.5803"/>
                  <dgm:constr type="ctrY" for="ch" forName="dot6" refType="h" fact="0.7255"/>
                  <dgm:constr type="w" for="ch" forName="dot6" refType="userD"/>
                  <dgm:constr type="h" for="ch" forName="dot6" refType="userD"/>
                  <dgm:constr type="ctrX" for="ch" forName="dot7" refType="w" fact="0.5618"/>
                  <dgm:constr type="ctrY" for="ch" forName="dot7" refType="h" fact="0.7454"/>
                  <dgm:constr type="w" for="ch" forName="dot7" refType="userD"/>
                  <dgm:constr type="h" for="ch" forName="dot7" refType="userD"/>
                  <dgm:constr type="ctrX" for="ch" forName="dot8" refType="w" fact="0.6656"/>
                  <dgm:constr type="ctrY" for="ch" forName="dot8" refType="h" fact="0.6026"/>
                  <dgm:constr type="w" for="ch" forName="dot8" refType="userD"/>
                  <dgm:constr type="h" for="ch" forName="dot8" refType="userD"/>
                  <dgm:constr type="ctrX" for="ch" forName="dot9" refType="w" fact="0.7266"/>
                  <dgm:constr type="ctrY" for="ch" forName="dot9" refType="h" fact="0.4632"/>
                  <dgm:constr type="w" for="ch" forName="dot9" refType="userD"/>
                  <dgm:constr type="h" for="ch" forName="dot9" refType="userD"/>
                  <dgm:constr type="ctrX" for="ch" forName="dot10" refType="w" fact="0.7643"/>
                  <dgm:constr type="ctrY" for="ch" forName="dot10" refType="h" fact="0.3187"/>
                  <dgm:constr type="w" for="ch" forName="dot10" refType="userD"/>
                  <dgm:constr type="h" for="ch" forName="dot10" refType="userD"/>
                  <dgm:constr type="ctrX" for="ch" forName="dot11" refType="w" fact="0.7816"/>
                  <dgm:constr type="ctrY" for="ch" forName="dot11" refType="h" fact="0.1763"/>
                  <dgm:constr type="w" for="ch" forName="dot11" refType="userD"/>
                  <dgm:constr type="h" for="ch" forName="dot11" refType="userD"/>
                  <dgm:constr type="ctrX" for="ch" forName="dotArrow1" refType="w" fact="0.7558"/>
                  <dgm:constr type="ctrY" for="ch" forName="dotArrow1" refType="h" fact="-0.0099"/>
                  <dgm:constr type="w" for="ch" forName="dotArrow1" refType="userD"/>
                  <dgm:constr type="h" for="ch" forName="dotArrow1" refType="userD"/>
                  <dgm:constr type="ctrX" for="ch" forName="dotArrow2" refType="w" fact="0.7725"/>
                  <dgm:constr type="ctrY" for="ch" forName="dotArrow2" refType="h" fact="-0.0239"/>
                  <dgm:constr type="w" for="ch" forName="dotArrow2" refType="userD"/>
                  <dgm:constr type="h" for="ch" forName="dotArrow2" refType="userD"/>
                  <dgm:constr type="ctrX" for="ch" forName="dotArrow3" refType="w" fact="0.7892"/>
                  <dgm:constr type="ctrY" for="ch" forName="dotArrow3" refType="h" fact="-0.0378"/>
                  <dgm:constr type="w" for="ch" forName="dotArrow3" refType="userD"/>
                  <dgm:constr type="h" for="ch" forName="dotArrow3" refType="userD"/>
                  <dgm:constr type="ctrX" for="ch" forName="dotArrow4" refType="w" fact="0.8058"/>
                  <dgm:constr type="ctrY" for="ch" forName="dotArrow4" refType="h" fact="-0.0239"/>
                  <dgm:constr type="w" for="ch" forName="dotArrow4" refType="userD"/>
                  <dgm:constr type="h" for="ch" forName="dotArrow4" refType="userD"/>
                  <dgm:constr type="ctrX" for="ch" forName="dotArrow5" refType="w" fact="0.8225"/>
                  <dgm:constr type="ctrY" for="ch" forName="dotArrow5" refType="h" fact="-0.0099"/>
                  <dgm:constr type="w" for="ch" forName="dotArrow5" refType="userD"/>
                  <dgm:constr type="h" for="ch" forName="dotArrow5" refType="userD"/>
                  <dgm:constr type="ctrX" for="ch" forName="dotArrow6" refType="w" fact="0.7892"/>
                  <dgm:constr type="ctrY" for="ch" forName="dotArrow6" refType="h" fact="-0.0084"/>
                  <dgm:constr type="w" for="ch" forName="dotArrow6" refType="userD"/>
                  <dgm:constr type="h" for="ch" forName="dotArrow6" refType="userD"/>
                  <dgm:constr type="ctrX" for="ch" forName="dotArrow7" refType="w" fact="0.7892"/>
                  <dgm:constr type="ctrY" for="ch" forName="dotArrow7" refType="h" fact="0.0211"/>
                  <dgm:constr type="w" for="ch" forName="dotArrow7" refType="userD"/>
                  <dgm:constr type="h" for="ch" forName="dotArrow7" refType="userD"/>
                  <dgm:constr type="l" for="ch" forName="parTx1" refType="w" fact="0.2915"/>
                  <dgm:constr type="t" for="ch" forName="parTx1" refType="h" fact="0.8845"/>
                  <dgm:constr type="w" for="ch" forName="parTx1" refType="w" fact="0.2396"/>
                  <dgm:constr type="h" for="ch" forName="parTx1" refType="h" fact="0.0704"/>
                  <dgm:constr type="ctrX" for="ch" forName="picture1" refType="w" fact="0.2806"/>
                  <dgm:constr type="ctrY" for="ch" forName="picture1" refType="h" fact="0.8769"/>
                  <dgm:constr type="w" for="ch" forName="picture1" refType="w" fact="0.1111"/>
                  <dgm:constr type="h" for="ch" forName="picture1" refType="h" fact="0.1218"/>
                  <dgm:constr type="l" for="ch" forName="parTx2" refType="w" fact="0.5172"/>
                  <dgm:constr type="t" for="ch" forName="parTx2" refType="h" fact="0.7946"/>
                  <dgm:constr type="w" for="ch" forName="parTx2" refType="w" fact="0.2396"/>
                  <dgm:constr type="h" for="ch" forName="parTx2" refType="h" fact="0.0704"/>
                  <dgm:constr type="ctrX" for="ch" forName="picture2" refType="w" fact="0.5063"/>
                  <dgm:constr type="ctrY" for="ch" forName="picture2" refType="h" fact="0.787"/>
                  <dgm:constr type="w" for="ch" forName="picture2" refType="w" fact="0.1111"/>
                  <dgm:constr type="h" for="ch" forName="picture2" refType="h" fact="0.1218"/>
                  <dgm:constr type="l" for="ch" forName="parTx3" refType="w" fact="0.6285"/>
                  <dgm:constr type="t" for="ch" forName="parTx3" refType="h" fact="0.672"/>
                  <dgm:constr type="w" for="ch" forName="parTx3" refType="w" fact="0.2396"/>
                  <dgm:constr type="h" for="ch" forName="parTx3" refType="h" fact="0.0704"/>
                  <dgm:constr type="ctrX" for="ch" forName="picture3" refType="w" fact="0.6176"/>
                  <dgm:constr type="ctrY" for="ch" forName="picture3" refType="h" fact="0.6644"/>
                  <dgm:constr type="w" for="ch" forName="picture3" refType="w" fact="0.1111"/>
                  <dgm:constr type="h" for="ch" forName="picture3" refType="h" fact="0.1218"/>
                  <dgm:constr type="l" for="ch" forName="parTx4" refType="w" fact="0.6994"/>
                  <dgm:constr type="t" for="ch" forName="parTx4" refType="h" fact="0.5369"/>
                  <dgm:constr type="w" for="ch" forName="parTx4" refType="w" fact="0.2396"/>
                  <dgm:constr type="h" for="ch" forName="parTx4" refType="h" fact="0.0704"/>
                  <dgm:constr type="ctrX" for="ch" forName="picture4" refType="w" fact="0.6885"/>
                  <dgm:constr type="ctrY" for="ch" forName="picture4" refType="h" fact="0.5294"/>
                  <dgm:constr type="w" for="ch" forName="picture4" refType="w" fact="0.1111"/>
                  <dgm:constr type="h" for="ch" forName="picture4" refType="h" fact="0.1218"/>
                  <dgm:constr type="l" for="ch" forName="parTx5" refType="w" fact="0.75"/>
                  <dgm:constr type="t" for="ch" forName="parTx5" refType="h" fact="0.394"/>
                  <dgm:constr type="w" for="ch" forName="parTx5" refType="w" fact="0.2396"/>
                  <dgm:constr type="h" for="ch" forName="parTx5" refType="h" fact="0.0704"/>
                  <dgm:constr type="ctrX" for="ch" forName="picture5" refType="w" fact="0.7391"/>
                  <dgm:constr type="ctrY" for="ch" forName="picture5" refType="h" fact="0.3864"/>
                  <dgm:constr type="w" for="ch" forName="picture5" refType="w" fact="0.1111"/>
                  <dgm:constr type="h" for="ch" forName="picture5" refType="h" fact="0.1218"/>
                  <dgm:constr type="l" for="ch" forName="parTx6" refType="w" fact="0.7788"/>
                  <dgm:constr type="t" for="ch" forName="parTx6" refType="h" fact="0.252"/>
                  <dgm:constr type="w" for="ch" forName="parTx6" refType="w" fact="0.2396"/>
                  <dgm:constr type="h" for="ch" forName="parTx6" refType="h" fact="0.0704"/>
                  <dgm:constr type="ctrX" for="ch" forName="picture6" refType="w" fact="0.7679"/>
                  <dgm:constr type="ctrY" for="ch" forName="picture6" refType="h" fact="0.2444"/>
                  <dgm:constr type="w" for="ch" forName="picture6" refType="w" fact="0.1111"/>
                  <dgm:constr type="h" for="ch" forName="picture6" refType="h" fact="0.1218"/>
                  <dgm:constr type="l" for="ch" forName="parTx7" refType="w" fact="0.7945"/>
                  <dgm:constr type="t" for="ch" forName="parTx7" refType="h" fact="0.1151"/>
                  <dgm:constr type="w" for="ch" forName="parTx7" refType="w" fact="0.2396"/>
                  <dgm:constr type="h" for="ch" forName="parTx7" refType="h" fact="0.0704"/>
                  <dgm:constr type="ctrX" for="ch" forName="picture7" refType="w" fact="0.7836"/>
                  <dgm:constr type="ctrY" for="ch" forName="picture7" refType="h" fact="0.1075"/>
                  <dgm:constr type="w" for="ch" forName="picture7" refType="w" fact="0.1111"/>
                  <dgm:constr type="h" for="ch" forName="picture7" refType="h" fact="0.1218"/>
                </dgm:constrLst>
              </dgm:else>
            </dgm:choose>
          </dgm:if>
          <dgm:else name="Name68">
            <dgm:choose name="Name69">
              <dgm:if name="Name70" axis="des" func="maxDepth" op="gt" val="1">
                <dgm:alg type="composite">
                  <dgm:param type="ar" val="1.2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primFontSz" for="ch" forName="parTx7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primFontSz" for="ch" forName="desTx5" refType="primFontSz" refFor="ch" refForName="desTx1" op="equ"/>
                  <dgm:constr type="primFontSz" for="ch" forName="desTx6" refType="primFontSz" refFor="ch" refForName="desTx1" op="equ"/>
                  <dgm:constr type="primFontSz" for="ch" forName="desTx7" refType="primFontSz" refFor="ch" refForName="desTx1" op="equ"/>
                  <dgm:constr type="userD" refType="w" fact="0.0097"/>
                  <dgm:constr type="ctrX" for="ch" forName="dot1" refType="w" fact="0.6091"/>
                  <dgm:constr type="ctrY" for="ch" forName="dot1" refType="h" fact="0.8342"/>
                  <dgm:constr type="w" for="ch" forName="dot1" refType="userD"/>
                  <dgm:constr type="h" for="ch" forName="dot1" refType="userD"/>
                  <dgm:constr type="ctrX" for="ch" forName="dot2" refType="w" fact="0.6279"/>
                  <dgm:constr type="ctrY" for="ch" forName="dot2" refType="h" fact="0.8448"/>
                  <dgm:constr type="w" for="ch" forName="dot2" refType="userD"/>
                  <dgm:constr type="h" for="ch" forName="dot2" refType="userD"/>
                  <dgm:constr type="ctrX" for="ch" forName="dot3" refType="w" fact="0.647"/>
                  <dgm:constr type="ctrY" for="ch" forName="dot3" refType="h" fact="0.8539"/>
                  <dgm:constr type="w" for="ch" forName="dot3" refType="userD"/>
                  <dgm:constr type="h" for="ch" forName="dot3" refType="userD"/>
                  <dgm:constr type="ctrX" for="ch" forName="dot4" refType="w" fact="0.6663"/>
                  <dgm:constr type="ctrY" for="ch" forName="dot4" refType="h" fact="0.8615"/>
                  <dgm:constr type="w" for="ch" forName="dot4" refType="userD"/>
                  <dgm:constr type="h" for="ch" forName="dot4" refType="userD"/>
                  <dgm:constr type="ctrX" for="ch" forName="dot5" refType="w" fact="0.6858"/>
                  <dgm:constr type="ctrY" for="ch" forName="dot5" refType="h" fact="0.8676"/>
                  <dgm:constr type="w" for="ch" forName="dot5" refType="userD"/>
                  <dgm:constr type="h" for="ch" forName="dot5" refType="userD"/>
                  <dgm:constr type="ctrX" for="ch" forName="dot6" refType="w" fact="0.4912"/>
                  <dgm:constr type="ctrY" for="ch" forName="dot6" refType="h" fact="0.7255"/>
                  <dgm:constr type="w" for="ch" forName="dot6" refType="userD"/>
                  <dgm:constr type="h" for="ch" forName="dot6" refType="userD"/>
                  <dgm:constr type="ctrX" for="ch" forName="dot7" refType="w" fact="0.5074"/>
                  <dgm:constr type="ctrY" for="ch" forName="dot7" refType="h" fact="0.7454"/>
                  <dgm:constr type="w" for="ch" forName="dot7" refType="userD"/>
                  <dgm:constr type="h" for="ch" forName="dot7" refType="userD"/>
                  <dgm:constr type="ctrX" for="ch" forName="dot8" refType="w" fact="0.4164"/>
                  <dgm:constr type="ctrY" for="ch" forName="dot8" refType="h" fact="0.6026"/>
                  <dgm:constr type="w" for="ch" forName="dot8" refType="userD"/>
                  <dgm:constr type="h" for="ch" forName="dot8" refType="userD"/>
                  <dgm:constr type="ctrX" for="ch" forName="dot9" refType="w" fact="0.3629"/>
                  <dgm:constr type="ctrY" for="ch" forName="dot9" refType="h" fact="0.4632"/>
                  <dgm:constr type="w" for="ch" forName="dot9" refType="userD"/>
                  <dgm:constr type="h" for="ch" forName="dot9" refType="userD"/>
                  <dgm:constr type="ctrX" for="ch" forName="dot10" refType="w" fact="0.3299"/>
                  <dgm:constr type="ctrY" for="ch" forName="dot10" refType="h" fact="0.3187"/>
                  <dgm:constr type="w" for="ch" forName="dot10" refType="userD"/>
                  <dgm:constr type="h" for="ch" forName="dot10" refType="userD"/>
                  <dgm:constr type="ctrX" for="ch" forName="dot11" refType="w" fact="0.3147"/>
                  <dgm:constr type="ctrY" for="ch" forName="dot11" refType="h" fact="0.1763"/>
                  <dgm:constr type="w" for="ch" forName="dot11" refType="userD"/>
                  <dgm:constr type="h" for="ch" forName="dot11" refType="userD"/>
                  <dgm:constr type="ctrX" for="ch" forName="dotArrow1" refType="w" fact="0.3373"/>
                  <dgm:constr type="ctrY" for="ch" forName="dotArrow1" refType="h" fact="-0.0099"/>
                  <dgm:constr type="w" for="ch" forName="dotArrow1" refType="userD"/>
                  <dgm:constr type="h" for="ch" forName="dotArrow1" refType="userD"/>
                  <dgm:constr type="ctrX" for="ch" forName="dotArrow2" refType="w" fact="0.3227"/>
                  <dgm:constr type="ctrY" for="ch" forName="dotArrow2" refType="h" fact="-0.0239"/>
                  <dgm:constr type="w" for="ch" forName="dotArrow2" refType="userD"/>
                  <dgm:constr type="h" for="ch" forName="dotArrow2" refType="userD"/>
                  <dgm:constr type="ctrX" for="ch" forName="dotArrow3" refType="w" fact="0.3081"/>
                  <dgm:constr type="ctrY" for="ch" forName="dotArrow3" refType="h" fact="-0.0378"/>
                  <dgm:constr type="w" for="ch" forName="dotArrow3" refType="userD"/>
                  <dgm:constr type="h" for="ch" forName="dotArrow3" refType="userD"/>
                  <dgm:constr type="ctrX" for="ch" forName="dotArrow4" refType="w" fact="0.2935"/>
                  <dgm:constr type="ctrY" for="ch" forName="dotArrow4" refType="h" fact="-0.0239"/>
                  <dgm:constr type="w" for="ch" forName="dotArrow4" refType="userD"/>
                  <dgm:constr type="h" for="ch" forName="dotArrow4" refType="userD"/>
                  <dgm:constr type="ctrX" for="ch" forName="dotArrow5" refType="w" fact="0.2788"/>
                  <dgm:constr type="ctrY" for="ch" forName="dotArrow5" refType="h" fact="-0.0099"/>
                  <dgm:constr type="w" for="ch" forName="dotArrow5" refType="userD"/>
                  <dgm:constr type="h" for="ch" forName="dotArrow5" refType="userD"/>
                  <dgm:constr type="ctrX" for="ch" forName="dotArrow6" refType="w" fact="0.3081"/>
                  <dgm:constr type="ctrY" for="ch" forName="dotArrow6" refType="h" fact="-0.0084"/>
                  <dgm:constr type="w" for="ch" forName="dotArrow6" refType="userD"/>
                  <dgm:constr type="h" for="ch" forName="dotArrow6" refType="userD"/>
                  <dgm:constr type="ctrX" for="ch" forName="dotArrow7" refType="w" fact="0.3081"/>
                  <dgm:constr type="ctrY" for="ch" forName="dotArrow7" refType="h" fact="0.0211"/>
                  <dgm:constr type="w" for="ch" forName="dotArrow7" refType="userD"/>
                  <dgm:constr type="h" for="ch" forName="dotArrow7" refType="userD"/>
                  <dgm:constr type="r" for="ch" forName="parTx1" refType="w" fact="0.7444"/>
                  <dgm:constr type="t" for="ch" forName="parTx1" refType="h" fact="0.8856"/>
                  <dgm:constr type="w" for="ch" forName="parTx1" refType="w" fact="0.2101"/>
                  <dgm:constr type="h" for="ch" forName="parTx1" refType="h" fact="0.0704"/>
                  <dgm:constr type="ctrX" for="ch" forName="picture1" refType="w" fact="0.754"/>
                  <dgm:constr type="ctrY" for="ch" forName="picture1" refType="h" fact="0.8769"/>
                  <dgm:constr type="w" for="ch" forName="picture1" refType="w" fact="0.0974"/>
                  <dgm:constr type="h" for="ch" forName="picture1" refType="h" fact="0.1218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  <dgm:constr type="r" for="ch" forName="parTx2" refType="w" fact="0.5465"/>
                  <dgm:constr type="t" for="ch" forName="parTx2" refType="h" fact="0.7956"/>
                  <dgm:constr type="w" for="ch" forName="parTx2" refType="w" fact="0.2101"/>
                  <dgm:constr type="h" for="ch" forName="parTx2" refType="h" fact="0.0704"/>
                  <dgm:constr type="ctrX" for="ch" forName="picture2" refType="w" fact="0.5561"/>
                  <dgm:constr type="ctrY" for="ch" forName="picture2" refType="h" fact="0.787"/>
                  <dgm:constr type="w" for="ch" forName="picture2" refType="w" fact="0.0974"/>
                  <dgm:constr type="h" for="ch" forName="picture2" refType="h" fact="0.1218"/>
                  <dgm:constr type="r" for="ch" forName="desTx2" refType="l" refFor="ch" refForName="parTx2"/>
                  <dgm:constr type="l" for="ch" forName="desTx2"/>
                  <dgm:constr type="t" for="ch" forName="desTx2" refType="t" refFor="ch" refForName="parTx2"/>
                  <dgm:constr type="h" for="ch" forName="desTx2" refType="h" refFor="ch" refForName="parTx2"/>
                  <dgm:constr type="r" for="ch" forName="parTx3" refType="w" fact="0.4489"/>
                  <dgm:constr type="t" for="ch" forName="parTx3" refType="h" fact="0.673"/>
                  <dgm:constr type="w" for="ch" forName="parTx3" refType="w" fact="0.2101"/>
                  <dgm:constr type="h" for="ch" forName="parTx3" refType="h" fact="0.0704"/>
                  <dgm:constr type="ctrX" for="ch" forName="picture3" refType="w" fact="0.4585"/>
                  <dgm:constr type="ctrY" for="ch" forName="picture3" refType="h" fact="0.6644"/>
                  <dgm:constr type="w" for="ch" forName="picture3" refType="w" fact="0.0974"/>
                  <dgm:constr type="h" for="ch" forName="picture3" refType="h" fact="0.1218"/>
                  <dgm:constr type="r" for="ch" forName="desTx3" refType="l" refFor="ch" refForName="parTx3"/>
                  <dgm:constr type="l" for="ch" forName="desTx3"/>
                  <dgm:constr type="t" for="ch" forName="desTx3" refType="t" refFor="ch" refForName="parTx3"/>
                  <dgm:constr type="h" for="ch" forName="desTx3" refType="h" refFor="ch" refForName="parTx3"/>
                  <dgm:constr type="r" for="ch" forName="parTx4" refType="w" fact="0.3868"/>
                  <dgm:constr type="t" for="ch" forName="parTx4" refType="h" fact="0.538"/>
                  <dgm:constr type="w" for="ch" forName="parTx4" refType="w" fact="0.2101"/>
                  <dgm:constr type="h" for="ch" forName="parTx4" refType="h" fact="0.0704"/>
                  <dgm:constr type="ctrX" for="ch" forName="picture4" refType="w" fact="0.3963"/>
                  <dgm:constr type="ctrY" for="ch" forName="picture4" refType="h" fact="0.5294"/>
                  <dgm:constr type="w" for="ch" forName="picture4" refType="w" fact="0.0974"/>
                  <dgm:constr type="h" for="ch" forName="picture4" refType="h" fact="0.1218"/>
                  <dgm:constr type="r" for="ch" forName="desTx4" refType="l" refFor="ch" refForName="parTx4"/>
                  <dgm:constr type="l" for="ch" forName="desTx4"/>
                  <dgm:constr type="t" for="ch" forName="desTx4" refType="t" refFor="ch" refForName="parTx4"/>
                  <dgm:constr type="h" for="ch" forName="desTx4" refType="h" refFor="ch" refForName="parTx4"/>
                  <dgm:constr type="r" for="ch" forName="parTx5" refType="w" fact="0.3424"/>
                  <dgm:constr type="t" for="ch" forName="parTx5" refType="h" fact="0.3951"/>
                  <dgm:constr type="w" for="ch" forName="parTx5" refType="w" fact="0.2101"/>
                  <dgm:constr type="h" for="ch" forName="parTx5" refType="h" fact="0.0704"/>
                  <dgm:constr type="ctrX" for="ch" forName="picture5" refType="w" fact="0.352"/>
                  <dgm:constr type="ctrY" for="ch" forName="picture5" refType="h" fact="0.3864"/>
                  <dgm:constr type="w" for="ch" forName="picture5" refType="w" fact="0.0974"/>
                  <dgm:constr type="h" for="ch" forName="picture5" refType="h" fact="0.1218"/>
                  <dgm:constr type="r" for="ch" forName="desTx5" refType="l" refFor="ch" refForName="parTx5"/>
                  <dgm:constr type="l" for="ch" forName="desTx5"/>
                  <dgm:constr type="t" for="ch" forName="desTx5" refType="t" refFor="ch" refForName="parTx5"/>
                  <dgm:constr type="h" for="ch" forName="desTx5" refType="h" refFor="ch" refForName="parTx5"/>
                  <dgm:constr type="r" for="ch" forName="parTx6" refType="w" fact="0.3172"/>
                  <dgm:constr type="t" for="ch" forName="parTx6" refType="h" fact="0.2531"/>
                  <dgm:constr type="w" for="ch" forName="parTx6" refType="w" fact="0.2101"/>
                  <dgm:constr type="h" for="ch" forName="parTx6" refType="h" fact="0.0704"/>
                  <dgm:constr type="ctrX" for="ch" forName="picture6" refType="w" fact="0.3267"/>
                  <dgm:constr type="ctrY" for="ch" forName="picture6" refType="h" fact="0.2444"/>
                  <dgm:constr type="w" for="ch" forName="picture6" refType="w" fact="0.0974"/>
                  <dgm:constr type="h" for="ch" forName="picture6" refType="h" fact="0.1218"/>
                  <dgm:constr type="r" for="ch" forName="desTx6" refType="l" refFor="ch" refForName="parTx6"/>
                  <dgm:constr type="l" for="ch" forName="desTx6"/>
                  <dgm:constr type="t" for="ch" forName="desTx6" refType="t" refFor="ch" refForName="parTx6"/>
                  <dgm:constr type="h" for="ch" forName="desTx6" refType="h" refFor="ch" refForName="parTx6"/>
                  <dgm:constr type="r" for="ch" forName="parTx7" refType="w" fact="0.3034"/>
                  <dgm:constr type="t" for="ch" forName="parTx7" refType="h" fact="0.1162"/>
                  <dgm:constr type="w" for="ch" forName="parTx7" refType="w" fact="0.2101"/>
                  <dgm:constr type="h" for="ch" forName="parTx7" refType="h" fact="0.0704"/>
                  <dgm:constr type="ctrX" for="ch" forName="picture7" refType="w" fact="0.3129"/>
                  <dgm:constr type="ctrY" for="ch" forName="picture7" refType="h" fact="0.1075"/>
                  <dgm:constr type="w" for="ch" forName="picture7" refType="w" fact="0.0974"/>
                  <dgm:constr type="h" for="ch" forName="picture7" refType="h" fact="0.1218"/>
                  <dgm:constr type="r" for="ch" forName="desTx7" refType="l" refFor="ch" refForName="parTx7"/>
                  <dgm:constr type="l" for="ch" forName="desTx7"/>
                  <dgm:constr type="t" for="ch" forName="desTx7" refType="t" refFor="ch" refForName="parTx7"/>
                  <dgm:constr type="h" for="ch" forName="desTx7" refType="h" refFor="ch" refForName="parTx7"/>
                </dgm:constrLst>
              </dgm:if>
              <dgm:else name="Name71">
                <dgm:alg type="composite">
                  <dgm:param type="ar" val="1.096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primFontSz" for="ch" forName="parTx7" refType="primFontSz" refFor="ch" refForName="parTx1" op="equ"/>
                  <dgm:constr type="userD" refType="w" fact="0.0111"/>
                  <dgm:constr type="ctrX" for="ch" forName="dot1" refType="w" fact="0.5541"/>
                  <dgm:constr type="ctrY" for="ch" forName="dot1" refType="h" fact="0.8342"/>
                  <dgm:constr type="w" for="ch" forName="dot1" refType="userD"/>
                  <dgm:constr type="h" for="ch" forName="dot1" refType="userD"/>
                  <dgm:constr type="ctrX" for="ch" forName="dot2" refType="w" fact="0.5756"/>
                  <dgm:constr type="ctrY" for="ch" forName="dot2" refType="h" fact="0.8448"/>
                  <dgm:constr type="w" for="ch" forName="dot2" refType="userD"/>
                  <dgm:constr type="h" for="ch" forName="dot2" refType="userD"/>
                  <dgm:constr type="ctrX" for="ch" forName="dot3" refType="w" fact="0.5974"/>
                  <dgm:constr type="ctrY" for="ch" forName="dot3" refType="h" fact="0.8539"/>
                  <dgm:constr type="w" for="ch" forName="dot3" refType="userD"/>
                  <dgm:constr type="h" for="ch" forName="dot3" refType="userD"/>
                  <dgm:constr type="ctrX" for="ch" forName="dot4" refType="w" fact="0.6194"/>
                  <dgm:constr type="ctrY" for="ch" forName="dot4" refType="h" fact="0.8615"/>
                  <dgm:constr type="w" for="ch" forName="dot4" refType="userD"/>
                  <dgm:constr type="h" for="ch" forName="dot4" refType="userD"/>
                  <dgm:constr type="ctrX" for="ch" forName="dot5" refType="w" fact="0.6416"/>
                  <dgm:constr type="ctrY" for="ch" forName="dot5" refType="h" fact="0.8676"/>
                  <dgm:constr type="w" for="ch" forName="dot5" refType="userD"/>
                  <dgm:constr type="h" for="ch" forName="dot5" refType="userD"/>
                  <dgm:constr type="ctrX" for="ch" forName="dot6" refType="w" fact="0.4197"/>
                  <dgm:constr type="ctrY" for="ch" forName="dot6" refType="h" fact="0.7255"/>
                  <dgm:constr type="w" for="ch" forName="dot6" refType="userD"/>
                  <dgm:constr type="h" for="ch" forName="dot6" refType="userD"/>
                  <dgm:constr type="ctrX" for="ch" forName="dot7" refType="w" fact="0.4382"/>
                  <dgm:constr type="ctrY" for="ch" forName="dot7" refType="h" fact="0.7454"/>
                  <dgm:constr type="w" for="ch" forName="dot7" refType="userD"/>
                  <dgm:constr type="h" for="ch" forName="dot7" refType="userD"/>
                  <dgm:constr type="ctrX" for="ch" forName="dot8" refType="w" fact="0.3344"/>
                  <dgm:constr type="ctrY" for="ch" forName="dot8" refType="h" fact="0.6026"/>
                  <dgm:constr type="w" for="ch" forName="dot8" refType="userD"/>
                  <dgm:constr type="h" for="ch" forName="dot8" refType="userD"/>
                  <dgm:constr type="ctrX" for="ch" forName="dot9" refType="w" fact="0.2734"/>
                  <dgm:constr type="ctrY" for="ch" forName="dot9" refType="h" fact="0.4632"/>
                  <dgm:constr type="w" for="ch" forName="dot9" refType="userD"/>
                  <dgm:constr type="h" for="ch" forName="dot9" refType="userD"/>
                  <dgm:constr type="ctrX" for="ch" forName="dot10" refType="w" fact="0.2357"/>
                  <dgm:constr type="ctrY" for="ch" forName="dot10" refType="h" fact="0.3187"/>
                  <dgm:constr type="w" for="ch" forName="dot10" refType="userD"/>
                  <dgm:constr type="h" for="ch" forName="dot10" refType="userD"/>
                  <dgm:constr type="ctrX" for="ch" forName="dot11" refType="w" fact="0.2184"/>
                  <dgm:constr type="ctrY" for="ch" forName="dot11" refType="h" fact="0.1763"/>
                  <dgm:constr type="w" for="ch" forName="dot11" refType="userD"/>
                  <dgm:constr type="h" for="ch" forName="dot11" refType="userD"/>
                  <dgm:constr type="ctrX" for="ch" forName="dotArrow1" refType="w" fact="0.2442"/>
                  <dgm:constr type="ctrY" for="ch" forName="dotArrow1" refType="h" fact="-0.0099"/>
                  <dgm:constr type="w" for="ch" forName="dotArrow1" refType="userD"/>
                  <dgm:constr type="h" for="ch" forName="dotArrow1" refType="userD"/>
                  <dgm:constr type="ctrX" for="ch" forName="dotArrow2" refType="w" fact="0.2275"/>
                  <dgm:constr type="ctrY" for="ch" forName="dotArrow2" refType="h" fact="-0.0239"/>
                  <dgm:constr type="w" for="ch" forName="dotArrow2" refType="userD"/>
                  <dgm:constr type="h" for="ch" forName="dotArrow2" refType="userD"/>
                  <dgm:constr type="ctrX" for="ch" forName="dotArrow3" refType="w" fact="0.2108"/>
                  <dgm:constr type="ctrY" for="ch" forName="dotArrow3" refType="h" fact="-0.0378"/>
                  <dgm:constr type="w" for="ch" forName="dotArrow3" refType="userD"/>
                  <dgm:constr type="h" for="ch" forName="dotArrow3" refType="userD"/>
                  <dgm:constr type="ctrX" for="ch" forName="dotArrow4" refType="w" fact="0.1942"/>
                  <dgm:constr type="ctrY" for="ch" forName="dotArrow4" refType="h" fact="-0.0239"/>
                  <dgm:constr type="w" for="ch" forName="dotArrow4" refType="userD"/>
                  <dgm:constr type="h" for="ch" forName="dotArrow4" refType="userD"/>
                  <dgm:constr type="ctrX" for="ch" forName="dotArrow5" refType="w" fact="0.1775"/>
                  <dgm:constr type="ctrY" for="ch" forName="dotArrow5" refType="h" fact="-0.0099"/>
                  <dgm:constr type="w" for="ch" forName="dotArrow5" refType="userD"/>
                  <dgm:constr type="h" for="ch" forName="dotArrow5" refType="userD"/>
                  <dgm:constr type="ctrX" for="ch" forName="dotArrow6" refType="w" fact="0.2108"/>
                  <dgm:constr type="ctrY" for="ch" forName="dotArrow6" refType="h" fact="-0.0084"/>
                  <dgm:constr type="w" for="ch" forName="dotArrow6" refType="userD"/>
                  <dgm:constr type="h" for="ch" forName="dotArrow6" refType="userD"/>
                  <dgm:constr type="ctrX" for="ch" forName="dotArrow7" refType="w" fact="0.2108"/>
                  <dgm:constr type="ctrY" for="ch" forName="dotArrow7" refType="h" fact="0.0211"/>
                  <dgm:constr type="w" for="ch" forName="dotArrow7" refType="userD"/>
                  <dgm:constr type="h" for="ch" forName="dotArrow7" refType="userD"/>
                  <dgm:constr type="r" for="ch" forName="parTx1" refType="w" fact="0.7085"/>
                  <dgm:constr type="t" for="ch" forName="parTx1" refType="h" fact="0.8845"/>
                  <dgm:constr type="w" for="ch" forName="parTx1" refType="w" fact="0.2396"/>
                  <dgm:constr type="h" for="ch" forName="parTx1" refType="h" fact="0.0704"/>
                  <dgm:constr type="ctrX" for="ch" forName="picture1" refType="w" fact="0.7194"/>
                  <dgm:constr type="ctrY" for="ch" forName="picture1" refType="h" fact="0.8769"/>
                  <dgm:constr type="w" for="ch" forName="picture1" refType="w" fact="0.1111"/>
                  <dgm:constr type="h" for="ch" forName="picture1" refType="h" fact="0.1218"/>
                  <dgm:constr type="r" for="ch" forName="parTx2" refType="w" fact="0.4828"/>
                  <dgm:constr type="t" for="ch" forName="parTx2" refType="h" fact="0.7946"/>
                  <dgm:constr type="w" for="ch" forName="parTx2" refType="w" fact="0.2396"/>
                  <dgm:constr type="h" for="ch" forName="parTx2" refType="h" fact="0.0704"/>
                  <dgm:constr type="ctrX" for="ch" forName="picture2" refType="w" fact="0.4937"/>
                  <dgm:constr type="ctrY" for="ch" forName="picture2" refType="h" fact="0.787"/>
                  <dgm:constr type="w" for="ch" forName="picture2" refType="w" fact="0.1111"/>
                  <dgm:constr type="h" for="ch" forName="picture2" refType="h" fact="0.1218"/>
                  <dgm:constr type="r" for="ch" forName="parTx3" refType="w" fact="0.3715"/>
                  <dgm:constr type="t" for="ch" forName="parTx3" refType="h" fact="0.672"/>
                  <dgm:constr type="w" for="ch" forName="parTx3" refType="w" fact="0.2396"/>
                  <dgm:constr type="h" for="ch" forName="parTx3" refType="h" fact="0.0704"/>
                  <dgm:constr type="ctrX" for="ch" forName="picture3" refType="w" fact="0.3824"/>
                  <dgm:constr type="ctrY" for="ch" forName="picture3" refType="h" fact="0.6644"/>
                  <dgm:constr type="w" for="ch" forName="picture3" refType="w" fact="0.1111"/>
                  <dgm:constr type="h" for="ch" forName="picture3" refType="h" fact="0.1218"/>
                  <dgm:constr type="r" for="ch" forName="parTx4" refType="w" fact="0.3006"/>
                  <dgm:constr type="t" for="ch" forName="parTx4" refType="h" fact="0.5369"/>
                  <dgm:constr type="w" for="ch" forName="parTx4" refType="w" fact="0.2396"/>
                  <dgm:constr type="h" for="ch" forName="parTx4" refType="h" fact="0.0704"/>
                  <dgm:constr type="ctrX" for="ch" forName="picture4" refType="w" fact="0.3115"/>
                  <dgm:constr type="ctrY" for="ch" forName="picture4" refType="h" fact="0.5294"/>
                  <dgm:constr type="w" for="ch" forName="picture4" refType="w" fact="0.1111"/>
                  <dgm:constr type="h" for="ch" forName="picture4" refType="h" fact="0.1218"/>
                  <dgm:constr type="r" for="ch" forName="parTx5" refType="w" fact="0.25"/>
                  <dgm:constr type="t" for="ch" forName="parTx5" refType="h" fact="0.394"/>
                  <dgm:constr type="w" for="ch" forName="parTx5" refType="w" fact="0.2396"/>
                  <dgm:constr type="h" for="ch" forName="parTx5" refType="h" fact="0.0704"/>
                  <dgm:constr type="ctrX" for="ch" forName="picture5" refType="w" fact="0.2609"/>
                  <dgm:constr type="ctrY" for="ch" forName="picture5" refType="h" fact="0.3864"/>
                  <dgm:constr type="w" for="ch" forName="picture5" refType="w" fact="0.1111"/>
                  <dgm:constr type="h" for="ch" forName="picture5" refType="h" fact="0.1218"/>
                  <dgm:constr type="r" for="ch" forName="parTx6" refType="w" fact="0.2212"/>
                  <dgm:constr type="t" for="ch" forName="parTx6" refType="h" fact="0.252"/>
                  <dgm:constr type="w" for="ch" forName="parTx6" refType="w" fact="0.2396"/>
                  <dgm:constr type="h" for="ch" forName="parTx6" refType="h" fact="0.0704"/>
                  <dgm:constr type="ctrX" for="ch" forName="picture6" refType="w" fact="0.2321"/>
                  <dgm:constr type="ctrY" for="ch" forName="picture6" refType="h" fact="0.2444"/>
                  <dgm:constr type="w" for="ch" forName="picture6" refType="w" fact="0.1111"/>
                  <dgm:constr type="h" for="ch" forName="picture6" refType="h" fact="0.1218"/>
                  <dgm:constr type="r" for="ch" forName="parTx7" refType="w" fact="0.2055"/>
                  <dgm:constr type="t" for="ch" forName="parTx7" refType="h" fact="0.1151"/>
                  <dgm:constr type="w" for="ch" forName="parTx7" refType="w" fact="0.2396"/>
                  <dgm:constr type="h" for="ch" forName="parTx7" refType="h" fact="0.0704"/>
                  <dgm:constr type="ctrX" for="ch" forName="picture7" refType="w" fact="0.2164"/>
                  <dgm:constr type="ctrY" for="ch" forName="picture7" refType="h" fact="0.1075"/>
                  <dgm:constr type="w" for="ch" forName="picture7" refType="w" fact="0.1111"/>
                  <dgm:constr type="h" for="ch" forName="picture7" refType="h" fact="0.1218"/>
                </dgm:constrLst>
              </dgm:else>
            </dgm:choose>
          </dgm:else>
        </dgm:choose>
      </dgm:else>
    </dgm:choose>
    <dgm:forEach name="wrapper" axis="self" ptType="parTrans">
      <dgm:forEach name="wrapper2" axis="self" ptType="sibTrans" st="2">
        <dgm:forEach name="imageRepeat" axis="self">
          <dgm:layoutNode name="imageRepeatNode" styleLbl="fgImgPlace1">
            <dgm:alg type="sp"/>
            <dgm:shape xmlns:r="http://schemas.openxmlformats.org/officeDocument/2006/relationships" type="ellipse" r:blip="" blipPhldr="1">
              <dgm:adjLst/>
            </dgm:shape>
            <dgm:presOf axis="self"/>
          </dgm:layoutNode>
        </dgm:forEach>
      </dgm:forEach>
    </dgm:forEach>
    <dgm:choose name="Name72">
      <dgm:if name="Name73" axis="ch" ptType="node" func="cnt" op="gte" val="2">
        <dgm:layoutNode name="dot1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2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3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74"/>
    </dgm:choose>
    <dgm:choose name="Name75">
      <dgm:if name="Name76" axis="ch" ptType="node" func="cnt" op="gte" val="3">
        <dgm:layoutNode name="dot4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5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77"/>
    </dgm:choose>
    <dgm:choose name="Name78">
      <dgm:if name="Name79" axis="ch" ptType="node" func="cnt" op="gte" val="4">
        <dgm:layoutNode name="dot6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80"/>
    </dgm:choose>
    <dgm:choose name="Name81">
      <dgm:if name="Name82" axis="ch" ptType="node" func="cnt" op="gte" val="5">
        <dgm:layoutNode name="dot7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8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83"/>
    </dgm:choose>
    <dgm:choose name="Name84">
      <dgm:if name="Name85" axis="ch" ptType="node" func="cnt" op="gte" val="6">
        <dgm:layoutNode name="dot9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10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86"/>
    </dgm:choose>
    <dgm:choose name="Name87">
      <dgm:if name="Name88" axis="ch" ptType="node" func="cnt" op="gte" val="7">
        <dgm:layoutNode name="dot11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89"/>
    </dgm:choose>
    <dgm:choose name="Name90">
      <dgm:if name="Name91" axis="ch" ptType="node" func="cnt" op="gte" val="2">
        <dgm:layoutNode name="dotArrow1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Arrow2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Arrow3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Arrow4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Arrow5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Arrow6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Arrow7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92"/>
    </dgm:choose>
    <dgm:forEach name="Name93" axis="ch" ptType="node" cnt="1">
      <dgm:layoutNode name="parTx1">
        <dgm:choose name="Name94">
          <dgm:if name="Name95" func="var" arg="dir" op="equ" val="norm">
            <dgm:alg type="tx">
              <dgm:param type="parTxLTRAlign" val="l"/>
              <dgm:param type="parTxRTLAlign" val="r"/>
            </dgm:alg>
          </dgm:if>
          <dgm:else name="Name96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97">
          <dgm:if name="Name98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99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100">
        <dgm:if name="Name101" axis="ch" ptType="node" func="cnt" op="gte" val="1">
          <dgm:layoutNode name="desTx1" styleLbl="revTx">
            <dgm:varLst>
              <dgm:bulletEnabled val="1"/>
            </dgm:varLst>
            <dgm:choose name="Name102">
              <dgm:if name="Name103" func="var" arg="dir" op="equ" val="norm">
                <dgm:choose name="Name104">
                  <dgm:if name="Name105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106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107">
                <dgm:choose name="Name108">
                  <dgm:if name="Name109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110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111"/>
      </dgm:choose>
    </dgm:forEach>
    <dgm:forEach name="Name112" axis="ch" ptType="sibTrans" hideLastTrans="0" cnt="1">
      <dgm:layoutNode name="picture1">
        <dgm:alg type="sp"/>
        <dgm:shape xmlns:r="http://schemas.openxmlformats.org/officeDocument/2006/relationships" r:blip="">
          <dgm:adjLst/>
        </dgm:shape>
        <dgm:presOf/>
        <dgm:constrLst/>
        <dgm:forEach name="Name113" ref="imageRepeat"/>
      </dgm:layoutNode>
    </dgm:forEach>
    <dgm:forEach name="Name114" axis="ch" ptType="node" st="2" cnt="1">
      <dgm:layoutNode name="parTx2">
        <dgm:choose name="Name115">
          <dgm:if name="Name116" func="var" arg="dir" op="equ" val="norm">
            <dgm:alg type="tx">
              <dgm:param type="parTxLTRAlign" val="l"/>
              <dgm:param type="parTxRTLAlign" val="r"/>
            </dgm:alg>
          </dgm:if>
          <dgm:else name="Name117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118">
          <dgm:if name="Name119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120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121">
        <dgm:if name="Name122" axis="ch" ptType="node" func="cnt" op="gte" val="1">
          <dgm:layoutNode name="desTx2" styleLbl="revTx">
            <dgm:varLst>
              <dgm:bulletEnabled val="1"/>
            </dgm:varLst>
            <dgm:choose name="Name123">
              <dgm:if name="Name124" func="var" arg="dir" op="equ" val="norm">
                <dgm:choose name="Name125">
                  <dgm:if name="Name126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127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128">
                <dgm:choose name="Name129">
                  <dgm:if name="Name130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131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132"/>
      </dgm:choose>
    </dgm:forEach>
    <dgm:forEach name="Name133" axis="ch" ptType="sibTrans" hideLastTrans="0" st="2" cnt="1">
      <dgm:layoutNode name="picture2">
        <dgm:alg type="sp"/>
        <dgm:shape xmlns:r="http://schemas.openxmlformats.org/officeDocument/2006/relationships" r:blip="">
          <dgm:adjLst/>
        </dgm:shape>
        <dgm:presOf/>
        <dgm:constrLst/>
        <dgm:forEach name="Name134" ref="imageRepeat"/>
      </dgm:layoutNode>
    </dgm:forEach>
    <dgm:forEach name="Name135" axis="ch" ptType="node" st="3" cnt="1">
      <dgm:layoutNode name="parTx3">
        <dgm:choose name="Name136">
          <dgm:if name="Name137" func="var" arg="dir" op="equ" val="norm">
            <dgm:alg type="tx">
              <dgm:param type="parTxLTRAlign" val="l"/>
              <dgm:param type="parTxRTLAlign" val="r"/>
            </dgm:alg>
          </dgm:if>
          <dgm:else name="Name138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139">
          <dgm:if name="Name140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141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142">
        <dgm:if name="Name143" axis="ch" ptType="node" func="cnt" op="gte" val="1">
          <dgm:layoutNode name="desTx3" styleLbl="revTx">
            <dgm:varLst>
              <dgm:bulletEnabled val="1"/>
            </dgm:varLst>
            <dgm:choose name="Name144">
              <dgm:if name="Name145" func="var" arg="dir" op="equ" val="norm">
                <dgm:choose name="Name146">
                  <dgm:if name="Name147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148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149">
                <dgm:choose name="Name150">
                  <dgm:if name="Name151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15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153"/>
      </dgm:choose>
    </dgm:forEach>
    <dgm:forEach name="Name154" axis="ch" ptType="sibTrans" hideLastTrans="0" st="3" cnt="1">
      <dgm:layoutNode name="picture3">
        <dgm:alg type="sp"/>
        <dgm:shape xmlns:r="http://schemas.openxmlformats.org/officeDocument/2006/relationships" r:blip="">
          <dgm:adjLst/>
        </dgm:shape>
        <dgm:presOf/>
        <dgm:constrLst/>
        <dgm:forEach name="Name155" ref="imageRepeat"/>
      </dgm:layoutNode>
    </dgm:forEach>
    <dgm:forEach name="Name156" axis="ch" ptType="node" st="4" cnt="1">
      <dgm:layoutNode name="parTx4">
        <dgm:choose name="Name157">
          <dgm:if name="Name158" func="var" arg="dir" op="equ" val="norm">
            <dgm:alg type="tx">
              <dgm:param type="parTxLTRAlign" val="l"/>
              <dgm:param type="parTxRTLAlign" val="r"/>
            </dgm:alg>
          </dgm:if>
          <dgm:else name="Name159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160">
          <dgm:if name="Name161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162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163">
        <dgm:if name="Name164" axis="ch" ptType="node" func="cnt" op="gte" val="1">
          <dgm:layoutNode name="desTx4" styleLbl="revTx">
            <dgm:varLst>
              <dgm:bulletEnabled val="1"/>
            </dgm:varLst>
            <dgm:choose name="Name165">
              <dgm:if name="Name166" func="var" arg="dir" op="equ" val="norm">
                <dgm:choose name="Name167">
                  <dgm:if name="Name168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169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170">
                <dgm:choose name="Name171">
                  <dgm:if name="Name172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173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174"/>
      </dgm:choose>
    </dgm:forEach>
    <dgm:forEach name="Name175" axis="ch" ptType="sibTrans" hideLastTrans="0" st="4" cnt="1">
      <dgm:layoutNode name="picture4">
        <dgm:alg type="sp"/>
        <dgm:shape xmlns:r="http://schemas.openxmlformats.org/officeDocument/2006/relationships" r:blip="">
          <dgm:adjLst/>
        </dgm:shape>
        <dgm:presOf/>
        <dgm:constrLst/>
        <dgm:forEach name="Name176" ref="imageRepeat"/>
      </dgm:layoutNode>
    </dgm:forEach>
    <dgm:forEach name="Name177" axis="ch" ptType="node" st="5" cnt="1">
      <dgm:layoutNode name="parTx5">
        <dgm:choose name="Name178">
          <dgm:if name="Name179" func="var" arg="dir" op="equ" val="norm">
            <dgm:alg type="tx">
              <dgm:param type="parTxLTRAlign" val="l"/>
              <dgm:param type="parTxRTLAlign" val="r"/>
            </dgm:alg>
          </dgm:if>
          <dgm:else name="Name180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181">
          <dgm:if name="Name182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183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184">
        <dgm:if name="Name185" axis="ch" ptType="node" func="cnt" op="gte" val="1">
          <dgm:layoutNode name="desTx5" styleLbl="revTx">
            <dgm:varLst>
              <dgm:bulletEnabled val="1"/>
            </dgm:varLst>
            <dgm:choose name="Name186">
              <dgm:if name="Name187" func="var" arg="dir" op="equ" val="norm">
                <dgm:choose name="Name188">
                  <dgm:if name="Name189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190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191">
                <dgm:choose name="Name192">
                  <dgm:if name="Name193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194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195"/>
      </dgm:choose>
    </dgm:forEach>
    <dgm:forEach name="Name196" axis="ch" ptType="sibTrans" hideLastTrans="0" st="5" cnt="1">
      <dgm:layoutNode name="picture5">
        <dgm:alg type="sp"/>
        <dgm:shape xmlns:r="http://schemas.openxmlformats.org/officeDocument/2006/relationships" r:blip="">
          <dgm:adjLst/>
        </dgm:shape>
        <dgm:presOf/>
        <dgm:constrLst/>
        <dgm:forEach name="Name197" ref="imageRepeat"/>
      </dgm:layoutNode>
    </dgm:forEach>
    <dgm:forEach name="Name198" axis="ch" ptType="node" st="6" cnt="1">
      <dgm:layoutNode name="parTx6">
        <dgm:choose name="Name199">
          <dgm:if name="Name200" func="var" arg="dir" op="equ" val="norm">
            <dgm:alg type="tx">
              <dgm:param type="parTxLTRAlign" val="l"/>
              <dgm:param type="parTxRTLAlign" val="r"/>
            </dgm:alg>
          </dgm:if>
          <dgm:else name="Name201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202">
          <dgm:if name="Name203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204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205">
        <dgm:if name="Name206" axis="ch" ptType="node" func="cnt" op="gte" val="1">
          <dgm:layoutNode name="desTx6" styleLbl="revTx">
            <dgm:varLst>
              <dgm:bulletEnabled val="1"/>
            </dgm:varLst>
            <dgm:choose name="Name207">
              <dgm:if name="Name208" func="var" arg="dir" op="equ" val="norm">
                <dgm:choose name="Name209">
                  <dgm:if name="Name210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211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212">
                <dgm:choose name="Name213">
                  <dgm:if name="Name214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215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216"/>
      </dgm:choose>
    </dgm:forEach>
    <dgm:forEach name="Name217" axis="ch" ptType="sibTrans" hideLastTrans="0" st="6" cnt="1">
      <dgm:layoutNode name="picture6">
        <dgm:alg type="sp"/>
        <dgm:shape xmlns:r="http://schemas.openxmlformats.org/officeDocument/2006/relationships" r:blip="">
          <dgm:adjLst/>
        </dgm:shape>
        <dgm:presOf/>
        <dgm:constrLst/>
        <dgm:forEach name="Name218" ref="imageRepeat"/>
      </dgm:layoutNode>
    </dgm:forEach>
    <dgm:forEach name="Name219" axis="ch" ptType="node" st="7" cnt="1">
      <dgm:layoutNode name="parTx7">
        <dgm:choose name="Name220">
          <dgm:if name="Name221" func="var" arg="dir" op="equ" val="norm">
            <dgm:alg type="tx">
              <dgm:param type="parTxLTRAlign" val="l"/>
              <dgm:param type="parTxRTLAlign" val="r"/>
            </dgm:alg>
          </dgm:if>
          <dgm:else name="Name222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223">
          <dgm:if name="Name224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225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226">
        <dgm:if name="Name227" axis="ch" ptType="node" func="cnt" op="gte" val="1">
          <dgm:layoutNode name="desTx7" styleLbl="revTx">
            <dgm:varLst>
              <dgm:bulletEnabled val="1"/>
            </dgm:varLst>
            <dgm:choose name="Name228">
              <dgm:if name="Name229" func="var" arg="dir" op="equ" val="norm">
                <dgm:choose name="Name230">
                  <dgm:if name="Name231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232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233">
                <dgm:choose name="Name234">
                  <dgm:if name="Name235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236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237"/>
      </dgm:choose>
    </dgm:forEach>
    <dgm:forEach name="Name238" axis="ch" ptType="sibTrans" hideLastTrans="0" st="7" cnt="1">
      <dgm:layoutNode name="picture7">
        <dgm:alg type="sp"/>
        <dgm:shape xmlns:r="http://schemas.openxmlformats.org/officeDocument/2006/relationships" r:blip="">
          <dgm:adjLst/>
        </dgm:shape>
        <dgm:presOf/>
        <dgm:constrLst/>
        <dgm:forEach name="Name239" ref="imageRepeat"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Business report professional design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5CF92"/>
      </a:accent1>
      <a:accent2>
        <a:srgbClr val="0054B9"/>
      </a:accent2>
      <a:accent3>
        <a:srgbClr val="FDE700"/>
      </a:accent3>
      <a:accent4>
        <a:srgbClr val="F160B7"/>
      </a:accent4>
      <a:accent5>
        <a:srgbClr val="714EEB"/>
      </a:accent5>
      <a:accent6>
        <a:srgbClr val="FF3A2E"/>
      </a:accent6>
      <a:hlink>
        <a:srgbClr val="467886"/>
      </a:hlink>
      <a:folHlink>
        <a:srgbClr val="96607D"/>
      </a:folHlink>
    </a:clrScheme>
    <a:fontScheme name="Custom 2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AA05782-1956-4ABD-9469-5855286A5A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CA0720-E518-4C54-8EC1-2FF547E897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A94286-1488-4B05-BE05-620B873327F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{4A3B336C-A96A-4A15-9E22-85889E1FB2BF}TF15d030a7-4d0a-4c1c-8a3e-3a7590a124cedd8a6b98_win32-38785b346894.dotx</Template>
  <TotalTime>19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Arif</dc:creator>
  <cp:keywords/>
  <dc:description/>
  <cp:lastModifiedBy>Hassan Arif</cp:lastModifiedBy>
  <cp:revision>1</cp:revision>
  <cp:lastPrinted>2025-05-01T20:47:00Z</cp:lastPrinted>
  <dcterms:created xsi:type="dcterms:W3CDTF">2025-10-03T13:19:00Z</dcterms:created>
  <dcterms:modified xsi:type="dcterms:W3CDTF">2025-10-03T13:38:00Z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